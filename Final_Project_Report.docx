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8C84" w14:textId="04052858" w:rsidR="00A81890" w:rsidRPr="00153A9E" w:rsidRDefault="00A92261" w:rsidP="00A81890">
      <w:pPr>
        <w:jc w:val="center"/>
        <w:rPr>
          <w:rFonts w:ascii="Helvetica" w:hAnsi="Helvetica"/>
          <w:b/>
          <w:sz w:val="36"/>
        </w:rPr>
      </w:pPr>
      <w:bookmarkStart w:id="0" w:name="_GoBack"/>
      <w:bookmarkEnd w:id="0"/>
      <w:r w:rsidRPr="00153A9E">
        <w:rPr>
          <w:rFonts w:ascii="Helvetica" w:hAnsi="Helvetica"/>
          <w:b/>
          <w:sz w:val="36"/>
        </w:rPr>
        <w:t>Graphing Patient Relationships</w:t>
      </w:r>
      <w:r w:rsidR="007B5F01" w:rsidRPr="00153A9E">
        <w:rPr>
          <w:rFonts w:ascii="Helvetica" w:hAnsi="Helvetica"/>
          <w:b/>
          <w:sz w:val="36"/>
        </w:rPr>
        <w:t xml:space="preserve"> to </w:t>
      </w:r>
      <w:r w:rsidR="008F73AA" w:rsidRPr="00153A9E">
        <w:rPr>
          <w:rFonts w:ascii="Helvetica" w:hAnsi="Helvetica"/>
          <w:b/>
          <w:sz w:val="36"/>
        </w:rPr>
        <w:t>Obtain Medical History</w:t>
      </w:r>
    </w:p>
    <w:p w14:paraId="672A6659" w14:textId="77777777" w:rsidR="00A81890" w:rsidRPr="00153A9E" w:rsidRDefault="00A81890">
      <w:pPr>
        <w:rPr>
          <w:sz w:val="32"/>
        </w:rPr>
      </w:pPr>
    </w:p>
    <w:p w14:paraId="0A37501D" w14:textId="77777777" w:rsidR="00AF13FB" w:rsidRPr="00153A9E" w:rsidRDefault="00AF13FB" w:rsidP="00AF13FB">
      <w:pPr>
        <w:jc w:val="center"/>
        <w:rPr>
          <w:rFonts w:ascii="Times" w:hAnsi="Times"/>
        </w:rPr>
        <w:sectPr w:rsidR="00AF13FB" w:rsidRPr="00153A9E">
          <w:pgSz w:w="12240" w:h="15840"/>
          <w:pgMar w:top="1080" w:right="1080" w:bottom="1440" w:left="1080" w:header="720" w:footer="720" w:gutter="0"/>
          <w:cols w:space="720"/>
        </w:sectPr>
      </w:pPr>
    </w:p>
    <w:p w14:paraId="501812C3" w14:textId="7D27B1B7" w:rsidR="00A81890" w:rsidRPr="00153A9E" w:rsidRDefault="007711C7" w:rsidP="00AF13FB">
      <w:pPr>
        <w:spacing w:line="240" w:lineRule="exact"/>
        <w:jc w:val="center"/>
        <w:rPr>
          <w:rFonts w:ascii="Times" w:hAnsi="Times"/>
        </w:rPr>
      </w:pPr>
      <w:r w:rsidRPr="00153A9E">
        <w:rPr>
          <w:rFonts w:ascii="Times" w:hAnsi="Times"/>
        </w:rPr>
        <w:t xml:space="preserve">Taher Ahmed, Jasmine Boyer, Ethan Carpe, </w:t>
      </w:r>
      <w:r w:rsidR="0067264D" w:rsidRPr="00153A9E">
        <w:rPr>
          <w:rFonts w:ascii="Times" w:hAnsi="Times"/>
        </w:rPr>
        <w:t>Brooke Lampe</w:t>
      </w:r>
      <w:r w:rsidR="00CE05F4" w:rsidRPr="00153A9E">
        <w:rPr>
          <w:rFonts w:ascii="Times" w:hAnsi="Times"/>
        </w:rPr>
        <w:t>, Brett Middle</w:t>
      </w:r>
    </w:p>
    <w:p w14:paraId="4A8964F1" w14:textId="13F24C24" w:rsidR="00832893" w:rsidRPr="00153A9E" w:rsidRDefault="00171B95" w:rsidP="00832893">
      <w:pPr>
        <w:spacing w:line="240" w:lineRule="exact"/>
        <w:jc w:val="center"/>
        <w:rPr>
          <w:rFonts w:ascii="Times" w:hAnsi="Times"/>
        </w:rPr>
      </w:pPr>
      <w:r w:rsidRPr="00153A9E">
        <w:rPr>
          <w:rFonts w:ascii="Times" w:hAnsi="Times"/>
        </w:rPr>
        <w:t>University of Nebraska-Lincoln:  Department of Computer Science and Engineering</w:t>
      </w:r>
    </w:p>
    <w:p w14:paraId="584F742F" w14:textId="0FF5B65A" w:rsidR="007711C7" w:rsidRPr="00153A9E" w:rsidRDefault="00AB114F" w:rsidP="00832893">
      <w:pPr>
        <w:spacing w:line="240" w:lineRule="exact"/>
        <w:jc w:val="center"/>
        <w:rPr>
          <w:rFonts w:ascii="Times" w:hAnsi="Times"/>
          <w:szCs w:val="20"/>
        </w:rPr>
        <w:sectPr w:rsidR="007711C7" w:rsidRPr="00153A9E" w:rsidSect="007711C7">
          <w:type w:val="continuous"/>
          <w:pgSz w:w="12240" w:h="15840"/>
          <w:pgMar w:top="1080" w:right="1080" w:bottom="1440" w:left="1080" w:header="720" w:footer="720" w:gutter="0"/>
          <w:cols w:space="720"/>
        </w:sectPr>
      </w:pPr>
      <w:hyperlink r:id="rId5" w:history="1">
        <w:r w:rsidR="00832893" w:rsidRPr="00153A9E">
          <w:rPr>
            <w:rStyle w:val="Hyperlink"/>
            <w:rFonts w:ascii="Times" w:hAnsi="Times"/>
            <w:szCs w:val="20"/>
          </w:rPr>
          <w:t>taher139010@stemegypt.edu.eg</w:t>
        </w:r>
      </w:hyperlink>
      <w:r w:rsidR="00832893" w:rsidRPr="00153A9E">
        <w:rPr>
          <w:rStyle w:val="Hyperlink"/>
          <w:rFonts w:ascii="Times" w:hAnsi="Times"/>
          <w:szCs w:val="20"/>
          <w:u w:val="none"/>
        </w:rPr>
        <w:t xml:space="preserve">, </w:t>
      </w:r>
      <w:hyperlink r:id="rId6" w:history="1">
        <w:r w:rsidR="00832893" w:rsidRPr="00153A9E">
          <w:rPr>
            <w:rStyle w:val="Hyperlink"/>
            <w:rFonts w:ascii="Times" w:hAnsi="Times"/>
            <w:szCs w:val="20"/>
          </w:rPr>
          <w:t>jasmineboy2@gmail.com</w:t>
        </w:r>
      </w:hyperlink>
      <w:r w:rsidR="19EEA2E8" w:rsidRPr="00153A9E">
        <w:rPr>
          <w:rFonts w:ascii="Times" w:hAnsi="Times"/>
          <w:szCs w:val="20"/>
        </w:rPr>
        <w:t>,</w:t>
      </w:r>
      <w:r w:rsidR="00832893" w:rsidRPr="00153A9E">
        <w:rPr>
          <w:sz w:val="32"/>
        </w:rPr>
        <w:t xml:space="preserve"> </w:t>
      </w:r>
      <w:hyperlink r:id="rId7" w:history="1">
        <w:r w:rsidR="00832893" w:rsidRPr="00153A9E">
          <w:rPr>
            <w:rStyle w:val="Hyperlink"/>
            <w:rFonts w:ascii="Times" w:hAnsi="Times"/>
            <w:szCs w:val="20"/>
          </w:rPr>
          <w:t>ethanmichaelcarpe@gmail.com</w:t>
        </w:r>
      </w:hyperlink>
      <w:r w:rsidR="00832893" w:rsidRPr="00153A9E">
        <w:rPr>
          <w:rStyle w:val="Hyperlink"/>
          <w:sz w:val="32"/>
          <w:u w:val="none"/>
        </w:rPr>
        <w:t xml:space="preserve">, </w:t>
      </w:r>
      <w:hyperlink r:id="rId8">
        <w:r w:rsidR="19EEA2E8" w:rsidRPr="00153A9E">
          <w:rPr>
            <w:rStyle w:val="Hyperlink"/>
            <w:rFonts w:ascii="Times" w:hAnsi="Times"/>
            <w:szCs w:val="20"/>
          </w:rPr>
          <w:t>blampe@cse.unl.edu</w:t>
        </w:r>
      </w:hyperlink>
      <w:r w:rsidR="19EEA2E8" w:rsidRPr="00153A9E">
        <w:rPr>
          <w:rFonts w:ascii="Times" w:hAnsi="Times"/>
          <w:szCs w:val="20"/>
        </w:rPr>
        <w:t xml:space="preserve">, </w:t>
      </w:r>
      <w:hyperlink r:id="rId9">
        <w:r w:rsidR="19EEA2E8" w:rsidRPr="00153A9E">
          <w:rPr>
            <w:rStyle w:val="Hyperlink"/>
            <w:rFonts w:ascii="Times" w:hAnsi="Times"/>
            <w:szCs w:val="20"/>
          </w:rPr>
          <w:t>bmiddle@cse.unl.edu</w:t>
        </w:r>
      </w:hyperlink>
      <w:r w:rsidR="19EEA2E8" w:rsidRPr="00153A9E">
        <w:rPr>
          <w:rFonts w:ascii="Times" w:hAnsi="Times"/>
          <w:szCs w:val="20"/>
        </w:rPr>
        <w:t xml:space="preserve"> </w:t>
      </w:r>
    </w:p>
    <w:p w14:paraId="5DAB6C7B" w14:textId="2FCCA129" w:rsidR="00AE584B" w:rsidRPr="00153A9E" w:rsidRDefault="00AE584B" w:rsidP="00AF13FB">
      <w:pPr>
        <w:pStyle w:val="NormalWeb"/>
        <w:spacing w:beforeLines="0" w:afterLines="0" w:line="240" w:lineRule="exact"/>
        <w:jc w:val="center"/>
        <w:rPr>
          <w:rFonts w:cstheme="minorBidi"/>
          <w:sz w:val="24"/>
          <w:szCs w:val="24"/>
        </w:rPr>
      </w:pPr>
    </w:p>
    <w:p w14:paraId="02EB378F" w14:textId="77777777" w:rsidR="00AF13FB" w:rsidRPr="00153A9E" w:rsidRDefault="00AF13FB" w:rsidP="00A81890">
      <w:pPr>
        <w:pStyle w:val="NormalWeb"/>
        <w:spacing w:beforeLines="0" w:afterLines="0" w:line="280" w:lineRule="atLeast"/>
        <w:jc w:val="both"/>
        <w:rPr>
          <w:rFonts w:asciiTheme="minorHAnsi" w:hAnsiTheme="minorHAnsi" w:cstheme="minorBidi"/>
          <w:sz w:val="32"/>
          <w:szCs w:val="24"/>
        </w:rPr>
        <w:sectPr w:rsidR="00AF13FB" w:rsidRPr="00153A9E" w:rsidSect="00AF13FB">
          <w:type w:val="continuous"/>
          <w:pgSz w:w="12240" w:h="15840"/>
          <w:pgMar w:top="1080" w:right="1080" w:bottom="1440" w:left="1080" w:header="720" w:footer="720" w:gutter="0"/>
          <w:cols w:num="2" w:space="720"/>
        </w:sectPr>
      </w:pPr>
    </w:p>
    <w:p w14:paraId="6A05A809" w14:textId="77777777" w:rsidR="00AE584B" w:rsidRPr="00153A9E" w:rsidRDefault="00AE584B" w:rsidP="00A81890">
      <w:pPr>
        <w:pStyle w:val="NormalWeb"/>
        <w:spacing w:beforeLines="0" w:afterLines="0" w:line="280" w:lineRule="atLeast"/>
        <w:jc w:val="both"/>
        <w:rPr>
          <w:rFonts w:asciiTheme="minorHAnsi" w:hAnsiTheme="minorHAnsi" w:cstheme="minorBidi"/>
          <w:sz w:val="32"/>
          <w:szCs w:val="24"/>
        </w:rPr>
      </w:pPr>
    </w:p>
    <w:p w14:paraId="5A39BBE3" w14:textId="77777777" w:rsidR="00A81890" w:rsidRPr="00153A9E" w:rsidRDefault="00A81890" w:rsidP="00A81890">
      <w:pPr>
        <w:pStyle w:val="NormalWeb"/>
        <w:spacing w:beforeLines="0" w:afterLines="0" w:line="280" w:lineRule="atLeast"/>
        <w:jc w:val="both"/>
        <w:rPr>
          <w:rFonts w:ascii="Arial" w:hAnsi="Arial"/>
          <w:color w:val="000000"/>
          <w:sz w:val="28"/>
          <w:szCs w:val="22"/>
        </w:rPr>
        <w:sectPr w:rsidR="00A81890" w:rsidRPr="00153A9E" w:rsidSect="00AF13FB">
          <w:type w:val="continuous"/>
          <w:pgSz w:w="12240" w:h="15840"/>
          <w:pgMar w:top="1080" w:right="1080" w:bottom="1440" w:left="1080" w:header="720" w:footer="720" w:gutter="0"/>
          <w:cols w:space="720"/>
        </w:sectPr>
      </w:pPr>
    </w:p>
    <w:p w14:paraId="32A36C38" w14:textId="77777777" w:rsidR="005D6CBE" w:rsidRPr="00153A9E" w:rsidRDefault="005D6CBE" w:rsidP="005D6CBE">
      <w:pPr>
        <w:pStyle w:val="NormalWeb"/>
        <w:spacing w:beforeLines="0" w:afterLines="0" w:line="240" w:lineRule="exact"/>
        <w:jc w:val="both"/>
        <w:rPr>
          <w:rFonts w:ascii="Helvetica" w:hAnsi="Helvetica"/>
          <w:b/>
          <w:color w:val="000000"/>
          <w:sz w:val="24"/>
          <w:szCs w:val="22"/>
        </w:rPr>
      </w:pPr>
      <w:r w:rsidRPr="00153A9E">
        <w:rPr>
          <w:rFonts w:ascii="Helvetica" w:hAnsi="Helvetica"/>
          <w:b/>
          <w:color w:val="000000"/>
          <w:sz w:val="24"/>
          <w:szCs w:val="22"/>
        </w:rPr>
        <w:t>1. Introduction</w:t>
      </w:r>
    </w:p>
    <w:p w14:paraId="41C8F396" w14:textId="77777777" w:rsidR="005D6CBE" w:rsidRPr="00153A9E" w:rsidRDefault="005D6CBE" w:rsidP="00A81890">
      <w:pPr>
        <w:pStyle w:val="NormalWeb"/>
        <w:spacing w:beforeLines="0" w:afterLines="0" w:line="200" w:lineRule="exact"/>
        <w:jc w:val="both"/>
        <w:rPr>
          <w:color w:val="000000"/>
          <w:sz w:val="22"/>
          <w:szCs w:val="22"/>
        </w:rPr>
      </w:pPr>
    </w:p>
    <w:p w14:paraId="7844161A" w14:textId="6DEE2EF1" w:rsidR="0085371A" w:rsidRPr="00153A9E" w:rsidRDefault="00C10D2C" w:rsidP="0002615F">
      <w:pPr>
        <w:pStyle w:val="NormalWeb"/>
        <w:spacing w:beforeLines="0" w:afterLines="0" w:line="220" w:lineRule="exact"/>
        <w:jc w:val="both"/>
        <w:rPr>
          <w:color w:val="000000" w:themeColor="text1"/>
          <w:sz w:val="22"/>
          <w:szCs w:val="18"/>
        </w:rPr>
      </w:pPr>
      <w:r w:rsidRPr="00153A9E">
        <w:rPr>
          <w:color w:val="000000" w:themeColor="text1"/>
          <w:sz w:val="22"/>
          <w:szCs w:val="18"/>
        </w:rPr>
        <w:t xml:space="preserve">In our previous courses, we have been working with </w:t>
      </w:r>
      <w:r w:rsidR="00FF005F" w:rsidRPr="00153A9E">
        <w:rPr>
          <w:color w:val="000000" w:themeColor="text1"/>
          <w:sz w:val="22"/>
          <w:szCs w:val="18"/>
        </w:rPr>
        <w:t>OpenMRS, an</w:t>
      </w:r>
      <w:r w:rsidR="00135377" w:rsidRPr="00153A9E">
        <w:rPr>
          <w:color w:val="000000" w:themeColor="text1"/>
          <w:sz w:val="22"/>
          <w:szCs w:val="18"/>
        </w:rPr>
        <w:t xml:space="preserve"> open</w:t>
      </w:r>
      <w:r w:rsidR="00F848C7" w:rsidRPr="00153A9E">
        <w:rPr>
          <w:color w:val="000000" w:themeColor="text1"/>
          <w:sz w:val="22"/>
          <w:szCs w:val="18"/>
        </w:rPr>
        <w:t>-</w:t>
      </w:r>
      <w:r w:rsidR="00135377" w:rsidRPr="00153A9E">
        <w:rPr>
          <w:color w:val="000000" w:themeColor="text1"/>
          <w:sz w:val="22"/>
          <w:szCs w:val="18"/>
        </w:rPr>
        <w:t>source medical software</w:t>
      </w:r>
      <w:r w:rsidR="00F848C7" w:rsidRPr="00153A9E">
        <w:rPr>
          <w:color w:val="000000" w:themeColor="text1"/>
          <w:sz w:val="22"/>
          <w:szCs w:val="18"/>
        </w:rPr>
        <w:t xml:space="preserve"> system</w:t>
      </w:r>
      <w:r w:rsidR="008B530F" w:rsidRPr="00153A9E">
        <w:rPr>
          <w:color w:val="000000" w:themeColor="text1"/>
          <w:sz w:val="22"/>
          <w:szCs w:val="18"/>
        </w:rPr>
        <w:t xml:space="preserve">.  </w:t>
      </w:r>
      <w:r w:rsidR="00416481" w:rsidRPr="00153A9E">
        <w:rPr>
          <w:color w:val="000000" w:themeColor="text1"/>
          <w:sz w:val="22"/>
          <w:szCs w:val="18"/>
        </w:rPr>
        <w:t xml:space="preserve">The system </w:t>
      </w:r>
      <w:r w:rsidR="00830531" w:rsidRPr="00153A9E">
        <w:rPr>
          <w:color w:val="000000" w:themeColor="text1"/>
          <w:sz w:val="22"/>
          <w:szCs w:val="18"/>
        </w:rPr>
        <w:t xml:space="preserve">maintains </w:t>
      </w:r>
      <w:r w:rsidR="000D57A5" w:rsidRPr="00153A9E">
        <w:rPr>
          <w:color w:val="000000" w:themeColor="text1"/>
          <w:sz w:val="22"/>
          <w:szCs w:val="18"/>
        </w:rPr>
        <w:t xml:space="preserve">the patient’s medical records, in terms of </w:t>
      </w:r>
      <w:r w:rsidR="00476E62" w:rsidRPr="00153A9E">
        <w:rPr>
          <w:color w:val="000000" w:themeColor="text1"/>
          <w:sz w:val="22"/>
          <w:szCs w:val="18"/>
        </w:rPr>
        <w:t>medical conditions</w:t>
      </w:r>
      <w:r w:rsidR="000C0B0A" w:rsidRPr="00153A9E">
        <w:rPr>
          <w:color w:val="000000" w:themeColor="text1"/>
          <w:sz w:val="22"/>
          <w:szCs w:val="18"/>
        </w:rPr>
        <w:t xml:space="preserve">, treatments, </w:t>
      </w:r>
      <w:r w:rsidR="002D24E5" w:rsidRPr="00153A9E">
        <w:rPr>
          <w:color w:val="000000" w:themeColor="text1"/>
          <w:sz w:val="22"/>
          <w:szCs w:val="18"/>
        </w:rPr>
        <w:t xml:space="preserve">surgeries, etc., but it does not track the patient’s family medical history.  </w:t>
      </w:r>
      <w:r w:rsidR="00D12E10" w:rsidRPr="00153A9E">
        <w:rPr>
          <w:color w:val="000000" w:themeColor="text1"/>
          <w:sz w:val="22"/>
          <w:szCs w:val="18"/>
        </w:rPr>
        <w:t xml:space="preserve">Medical history is crucial in the timely diagnosis of a number of </w:t>
      </w:r>
      <w:r w:rsidR="00C23BA2" w:rsidRPr="00153A9E">
        <w:rPr>
          <w:color w:val="000000" w:themeColor="text1"/>
          <w:sz w:val="22"/>
          <w:szCs w:val="18"/>
        </w:rPr>
        <w:t xml:space="preserve">serious diseases, including cancer.  </w:t>
      </w:r>
    </w:p>
    <w:p w14:paraId="42613200" w14:textId="77777777" w:rsidR="007067C7" w:rsidRPr="00153A9E" w:rsidRDefault="007067C7" w:rsidP="0002615F">
      <w:pPr>
        <w:pStyle w:val="NormalWeb"/>
        <w:spacing w:beforeLines="0" w:afterLines="0" w:line="220" w:lineRule="exact"/>
        <w:jc w:val="both"/>
        <w:rPr>
          <w:color w:val="000000" w:themeColor="text1"/>
          <w:sz w:val="22"/>
          <w:szCs w:val="18"/>
        </w:rPr>
      </w:pPr>
    </w:p>
    <w:p w14:paraId="075908FC" w14:textId="171F90E6" w:rsidR="007067C7" w:rsidRPr="00153A9E" w:rsidRDefault="007067C7" w:rsidP="0002615F">
      <w:pPr>
        <w:pStyle w:val="NormalWeb"/>
        <w:spacing w:beforeLines="0" w:afterLines="0" w:line="220" w:lineRule="exact"/>
        <w:jc w:val="both"/>
        <w:rPr>
          <w:color w:val="000000" w:themeColor="text1"/>
          <w:sz w:val="22"/>
          <w:szCs w:val="18"/>
        </w:rPr>
      </w:pPr>
      <w:r w:rsidRPr="00153A9E">
        <w:rPr>
          <w:color w:val="000000" w:themeColor="text1"/>
          <w:sz w:val="22"/>
          <w:szCs w:val="18"/>
        </w:rPr>
        <w:t>We propose a system that will link the medical records of families across</w:t>
      </w:r>
      <w:r w:rsidR="002E7FBA" w:rsidRPr="00153A9E">
        <w:rPr>
          <w:color w:val="000000" w:themeColor="text1"/>
          <w:sz w:val="22"/>
          <w:szCs w:val="18"/>
        </w:rPr>
        <w:t xml:space="preserve"> a hospital’s software</w:t>
      </w:r>
      <w:r w:rsidR="00874468" w:rsidRPr="00153A9E">
        <w:rPr>
          <w:color w:val="000000" w:themeColor="text1"/>
          <w:sz w:val="22"/>
          <w:szCs w:val="18"/>
        </w:rPr>
        <w:t xml:space="preserve"> system.  It will determine </w:t>
      </w:r>
      <w:r w:rsidR="00E45F0D" w:rsidRPr="00153A9E">
        <w:rPr>
          <w:color w:val="000000" w:themeColor="text1"/>
          <w:sz w:val="22"/>
          <w:szCs w:val="18"/>
        </w:rPr>
        <w:t xml:space="preserve">a patient’s relatives by analyzing the patient’s listed </w:t>
      </w:r>
      <w:r w:rsidR="00F26E64" w:rsidRPr="00153A9E">
        <w:rPr>
          <w:color w:val="000000" w:themeColor="text1"/>
          <w:sz w:val="22"/>
          <w:szCs w:val="18"/>
        </w:rPr>
        <w:t>relatives</w:t>
      </w:r>
      <w:r w:rsidR="005046DD" w:rsidRPr="00153A9E">
        <w:rPr>
          <w:color w:val="000000" w:themeColor="text1"/>
          <w:sz w:val="22"/>
          <w:szCs w:val="18"/>
        </w:rPr>
        <w:t xml:space="preserve"> and then </w:t>
      </w:r>
      <w:r w:rsidR="008A07AF" w:rsidRPr="00153A9E">
        <w:rPr>
          <w:color w:val="000000" w:themeColor="text1"/>
          <w:sz w:val="22"/>
          <w:szCs w:val="18"/>
        </w:rPr>
        <w:t xml:space="preserve">accessing </w:t>
      </w:r>
      <w:r w:rsidR="007A0BBB" w:rsidRPr="00153A9E">
        <w:rPr>
          <w:color w:val="000000" w:themeColor="text1"/>
          <w:sz w:val="22"/>
          <w:szCs w:val="18"/>
        </w:rPr>
        <w:t>t</w:t>
      </w:r>
      <w:r w:rsidR="009A55C7" w:rsidRPr="00153A9E">
        <w:rPr>
          <w:color w:val="000000" w:themeColor="text1"/>
          <w:sz w:val="22"/>
          <w:szCs w:val="18"/>
        </w:rPr>
        <w:t>he listed relatives’ data to find the relatives listed there.  As more</w:t>
      </w:r>
      <w:r w:rsidR="00BA41DE" w:rsidRPr="00153A9E">
        <w:rPr>
          <w:color w:val="000000" w:themeColor="text1"/>
          <w:sz w:val="22"/>
          <w:szCs w:val="18"/>
        </w:rPr>
        <w:t xml:space="preserve"> connections are found, the </w:t>
      </w:r>
      <w:r w:rsidR="001C03EA" w:rsidRPr="00153A9E">
        <w:rPr>
          <w:color w:val="000000" w:themeColor="text1"/>
          <w:sz w:val="22"/>
          <w:szCs w:val="18"/>
        </w:rPr>
        <w:t>medical</w:t>
      </w:r>
      <w:r w:rsidR="00370D7C" w:rsidRPr="00153A9E">
        <w:rPr>
          <w:color w:val="000000" w:themeColor="text1"/>
          <w:sz w:val="22"/>
          <w:szCs w:val="18"/>
        </w:rPr>
        <w:t xml:space="preserve"> history</w:t>
      </w:r>
      <w:r w:rsidR="00BC6778" w:rsidRPr="00153A9E">
        <w:rPr>
          <w:color w:val="000000" w:themeColor="text1"/>
          <w:sz w:val="22"/>
          <w:szCs w:val="18"/>
        </w:rPr>
        <w:t xml:space="preserve"> becomes </w:t>
      </w:r>
      <w:r w:rsidR="0066609A" w:rsidRPr="00153A9E">
        <w:rPr>
          <w:color w:val="000000" w:themeColor="text1"/>
          <w:sz w:val="22"/>
          <w:szCs w:val="18"/>
        </w:rPr>
        <w:t>more</w:t>
      </w:r>
      <w:r w:rsidR="0072643E" w:rsidRPr="00153A9E">
        <w:rPr>
          <w:color w:val="000000" w:themeColor="text1"/>
          <w:sz w:val="22"/>
          <w:szCs w:val="18"/>
        </w:rPr>
        <w:t xml:space="preserve"> concrete</w:t>
      </w:r>
      <w:r w:rsidR="005B2D86" w:rsidRPr="00153A9E">
        <w:rPr>
          <w:color w:val="000000" w:themeColor="text1"/>
          <w:sz w:val="22"/>
          <w:szCs w:val="18"/>
        </w:rPr>
        <w:t>.  Thus, t</w:t>
      </w:r>
      <w:r w:rsidR="0072643E" w:rsidRPr="00153A9E">
        <w:rPr>
          <w:color w:val="000000" w:themeColor="text1"/>
          <w:sz w:val="22"/>
          <w:szCs w:val="18"/>
        </w:rPr>
        <w:t>he doctors treating the patient</w:t>
      </w:r>
      <w:r w:rsidR="005B2D86" w:rsidRPr="00153A9E">
        <w:rPr>
          <w:color w:val="000000" w:themeColor="text1"/>
          <w:sz w:val="22"/>
          <w:szCs w:val="18"/>
        </w:rPr>
        <w:t xml:space="preserve"> have a useful diagnostic tool.</w:t>
      </w:r>
      <w:r w:rsidR="007F2C80" w:rsidRPr="00153A9E">
        <w:rPr>
          <w:color w:val="000000" w:themeColor="text1"/>
          <w:sz w:val="22"/>
          <w:szCs w:val="18"/>
        </w:rPr>
        <w:t xml:space="preserve">  This system will be particularly important for patients </w:t>
      </w:r>
      <w:r w:rsidR="0061342C" w:rsidRPr="00153A9E">
        <w:rPr>
          <w:color w:val="000000" w:themeColor="text1"/>
          <w:sz w:val="22"/>
          <w:szCs w:val="18"/>
        </w:rPr>
        <w:t xml:space="preserve">who list very few family members or have </w:t>
      </w:r>
      <w:r w:rsidR="00321020" w:rsidRPr="00153A9E">
        <w:rPr>
          <w:color w:val="000000" w:themeColor="text1"/>
          <w:sz w:val="22"/>
          <w:szCs w:val="18"/>
        </w:rPr>
        <w:t>little access to family medical history.</w:t>
      </w:r>
    </w:p>
    <w:p w14:paraId="72A3D3EC" w14:textId="77777777" w:rsidR="00A81890" w:rsidRPr="00153A9E" w:rsidRDefault="00A81890" w:rsidP="00A81890">
      <w:pPr>
        <w:pStyle w:val="NormalWeb"/>
        <w:spacing w:beforeLines="0" w:afterLines="0" w:line="200" w:lineRule="exact"/>
        <w:jc w:val="both"/>
        <w:rPr>
          <w:color w:val="000000"/>
          <w:sz w:val="22"/>
          <w:szCs w:val="22"/>
        </w:rPr>
      </w:pPr>
    </w:p>
    <w:p w14:paraId="02A7D53C" w14:textId="77777777" w:rsidR="003F7237" w:rsidRPr="00153A9E" w:rsidRDefault="6F2CCABE" w:rsidP="003F7237">
      <w:pPr>
        <w:pStyle w:val="Abstract-Section"/>
        <w:rPr>
          <w:sz w:val="24"/>
        </w:rPr>
      </w:pPr>
      <w:r w:rsidRPr="00153A9E">
        <w:rPr>
          <w:sz w:val="24"/>
        </w:rPr>
        <w:t>2. Challenges</w:t>
      </w:r>
    </w:p>
    <w:p w14:paraId="5E7911D4" w14:textId="0DB517E6" w:rsidR="7813475E" w:rsidRPr="00153A9E" w:rsidRDefault="7813475E" w:rsidP="6F2CCABE">
      <w:pPr>
        <w:pStyle w:val="NormalWeb"/>
        <w:spacing w:beforeLines="0" w:afterLines="0" w:line="200" w:lineRule="exact"/>
        <w:jc w:val="both"/>
        <w:rPr>
          <w:color w:val="000000" w:themeColor="text1"/>
          <w:sz w:val="22"/>
          <w:szCs w:val="18"/>
        </w:rPr>
      </w:pPr>
    </w:p>
    <w:p w14:paraId="65577F6B" w14:textId="79A4F52E" w:rsidR="57CBC328" w:rsidRPr="00153A9E" w:rsidRDefault="6F2CCABE" w:rsidP="0002615F">
      <w:pPr>
        <w:pStyle w:val="NormalWeb"/>
        <w:spacing w:beforeLines="0" w:afterLines="0" w:line="220" w:lineRule="exact"/>
        <w:jc w:val="both"/>
        <w:rPr>
          <w:color w:val="000000" w:themeColor="text1"/>
          <w:sz w:val="22"/>
          <w:szCs w:val="18"/>
        </w:rPr>
      </w:pPr>
      <w:r w:rsidRPr="00153A9E">
        <w:rPr>
          <w:color w:val="000000" w:themeColor="text1"/>
          <w:sz w:val="22"/>
          <w:szCs w:val="18"/>
        </w:rPr>
        <w:t xml:space="preserve">One of the biggest challenges when building any medical system is to respect HIPAA laws. We should not expose any information that can identify a patient to someone who is not authorized to do so, which means either the user must be authorized through some means (username and password authentication, etc.) or we strip the names out as a whole for anonymization. Since patients might not have a certain relationship to be added in the first place, such as their parents marrying into a new family and them becoming step-children or they’re adopted and have no provided family history, we would not be able to map out their connections accurately. </w:t>
      </w:r>
    </w:p>
    <w:p w14:paraId="255147B9" w14:textId="0C86F015" w:rsidR="593BDF3F" w:rsidRPr="00153A9E" w:rsidRDefault="593BDF3F" w:rsidP="0002615F">
      <w:pPr>
        <w:pStyle w:val="NormalWeb"/>
        <w:spacing w:beforeLines="0" w:afterLines="0" w:line="220" w:lineRule="exact"/>
        <w:jc w:val="both"/>
        <w:rPr>
          <w:color w:val="000000" w:themeColor="text1"/>
          <w:sz w:val="22"/>
          <w:szCs w:val="18"/>
        </w:rPr>
      </w:pPr>
    </w:p>
    <w:p w14:paraId="7C4E0512" w14:textId="6E3D087D" w:rsidR="593BDF3F" w:rsidRPr="00153A9E" w:rsidRDefault="6F2CCABE" w:rsidP="0002615F">
      <w:pPr>
        <w:pStyle w:val="NormalWeb"/>
        <w:spacing w:beforeLines="0" w:afterLines="0" w:line="220" w:lineRule="exact"/>
        <w:jc w:val="both"/>
        <w:rPr>
          <w:color w:val="000000" w:themeColor="text1"/>
          <w:sz w:val="22"/>
          <w:szCs w:val="18"/>
        </w:rPr>
      </w:pPr>
      <w:r w:rsidRPr="00153A9E">
        <w:rPr>
          <w:color w:val="000000" w:themeColor="text1"/>
          <w:sz w:val="22"/>
          <w:szCs w:val="18"/>
        </w:rPr>
        <w:t>Since we are required to generate and use random data, this can be a challenge as we need to be able to create families and assign medical conditions as generation proceeds. After generation, we should be able to represent the information that we created through neo4j, which is a new library for all of us in this group. We will need to take the time to learn the library as well as get to know how to pass our data through.</w:t>
      </w:r>
    </w:p>
    <w:p w14:paraId="043E31B7" w14:textId="26FA0763" w:rsidR="00717C4D" w:rsidRPr="00153A9E" w:rsidRDefault="00717C4D" w:rsidP="1FB2AFA0">
      <w:pPr>
        <w:pStyle w:val="NormalWeb"/>
        <w:spacing w:beforeLines="0" w:afterLines="0" w:line="200" w:lineRule="exact"/>
        <w:jc w:val="both"/>
        <w:rPr>
          <w:color w:val="000000" w:themeColor="text1"/>
          <w:sz w:val="22"/>
          <w:szCs w:val="18"/>
        </w:rPr>
      </w:pPr>
    </w:p>
    <w:p w14:paraId="0E27B00A" w14:textId="77777777" w:rsidR="003F7237" w:rsidRPr="00153A9E" w:rsidRDefault="003F7237" w:rsidP="00A81890">
      <w:pPr>
        <w:pStyle w:val="NormalWeb"/>
        <w:spacing w:beforeLines="0" w:afterLines="0" w:line="200" w:lineRule="exact"/>
        <w:jc w:val="both"/>
        <w:rPr>
          <w:color w:val="000000"/>
          <w:sz w:val="22"/>
          <w:szCs w:val="22"/>
        </w:rPr>
      </w:pPr>
    </w:p>
    <w:p w14:paraId="6BE10474" w14:textId="561511E8" w:rsidR="003F7237" w:rsidRPr="00153A9E" w:rsidRDefault="00EC7B4A" w:rsidP="003F7237">
      <w:pPr>
        <w:pStyle w:val="Abstract-Section"/>
        <w:rPr>
          <w:sz w:val="24"/>
        </w:rPr>
      </w:pPr>
      <w:r w:rsidRPr="00153A9E">
        <w:rPr>
          <w:sz w:val="24"/>
        </w:rPr>
        <w:t>3. Related Wo</w:t>
      </w:r>
      <w:r w:rsidR="00466927" w:rsidRPr="00153A9E">
        <w:rPr>
          <w:sz w:val="24"/>
        </w:rPr>
        <w:t>r</w:t>
      </w:r>
      <w:r w:rsidRPr="00153A9E">
        <w:rPr>
          <w:sz w:val="24"/>
        </w:rPr>
        <w:t>k</w:t>
      </w:r>
    </w:p>
    <w:p w14:paraId="60061E4C" w14:textId="2EF8B743" w:rsidR="00A81890" w:rsidRPr="00153A9E" w:rsidRDefault="00A81890" w:rsidP="00A81890">
      <w:pPr>
        <w:pStyle w:val="NormalWeb"/>
        <w:spacing w:beforeLines="0" w:afterLines="0" w:line="200" w:lineRule="exact"/>
        <w:jc w:val="both"/>
        <w:rPr>
          <w:color w:val="000000" w:themeColor="text1"/>
          <w:sz w:val="22"/>
          <w:szCs w:val="18"/>
        </w:rPr>
      </w:pPr>
    </w:p>
    <w:p w14:paraId="45FB0818" w14:textId="219DA3E4" w:rsidR="00717C4D" w:rsidRPr="00153A9E" w:rsidRDefault="7C14DE1E" w:rsidP="00037A37">
      <w:pPr>
        <w:pStyle w:val="NormalWeb"/>
        <w:spacing w:beforeLines="0" w:afterLines="0" w:line="220" w:lineRule="exact"/>
        <w:jc w:val="both"/>
        <w:rPr>
          <w:color w:val="000000" w:themeColor="text1"/>
          <w:sz w:val="22"/>
          <w:szCs w:val="18"/>
        </w:rPr>
      </w:pPr>
      <w:r w:rsidRPr="00153A9E">
        <w:rPr>
          <w:color w:val="000000" w:themeColor="text1"/>
          <w:sz w:val="22"/>
          <w:szCs w:val="18"/>
        </w:rPr>
        <w:t xml:space="preserve">A majority of the team has had related work concerning OpenMRS due to the coursework of the Software Engineering major. We had been tasked with building our own module which had utilized patient records to assist in their creation. A challenge for some teams required them to ensure that a specifically authorized user (doctor, front-desk receptionist, etc.) was signed in in order to use their module, which is addressed in the previous section of this proposal. We also have experience creating diagnosis software, which takes in medical history and current lab results and runs them through an algorithm that determines whether or not to diagnose a patient with a certain disease. </w:t>
      </w:r>
    </w:p>
    <w:p w14:paraId="049F31CB" w14:textId="77777777" w:rsidR="00717C4D" w:rsidRPr="00153A9E" w:rsidRDefault="00717C4D" w:rsidP="00A81890">
      <w:pPr>
        <w:pStyle w:val="NormalWeb"/>
        <w:spacing w:beforeLines="0" w:afterLines="0" w:line="200" w:lineRule="exact"/>
        <w:jc w:val="both"/>
        <w:rPr>
          <w:color w:val="000000"/>
          <w:sz w:val="22"/>
          <w:szCs w:val="22"/>
        </w:rPr>
      </w:pPr>
    </w:p>
    <w:p w14:paraId="53128261" w14:textId="77777777" w:rsidR="00717C4D" w:rsidRPr="00153A9E" w:rsidRDefault="00717C4D" w:rsidP="00A81890">
      <w:pPr>
        <w:pStyle w:val="NormalWeb"/>
        <w:spacing w:beforeLines="0" w:afterLines="0" w:line="200" w:lineRule="exact"/>
        <w:jc w:val="both"/>
        <w:rPr>
          <w:color w:val="000000"/>
          <w:sz w:val="22"/>
          <w:szCs w:val="22"/>
        </w:rPr>
      </w:pPr>
    </w:p>
    <w:p w14:paraId="62486C05" w14:textId="24FE18CC" w:rsidR="1FED6A53" w:rsidRPr="00153A9E" w:rsidRDefault="1FED6A53" w:rsidP="1FED6A53">
      <w:pPr>
        <w:pStyle w:val="NormalWeb"/>
        <w:spacing w:beforeLines="0" w:afterLines="0" w:line="200" w:lineRule="exact"/>
        <w:jc w:val="both"/>
        <w:rPr>
          <w:sz w:val="24"/>
        </w:rPr>
      </w:pPr>
      <w:r w:rsidRPr="00153A9E">
        <w:rPr>
          <w:noProof/>
          <w:sz w:val="24"/>
        </w:rPr>
        <w:drawing>
          <wp:anchor distT="0" distB="0" distL="114300" distR="114300" simplePos="0" relativeHeight="251658240" behindDoc="0" locked="0" layoutInCell="1" allowOverlap="1" wp14:anchorId="5DCD36E8" wp14:editId="6ADE6FE1">
            <wp:simplePos x="0" y="0"/>
            <wp:positionH relativeFrom="column">
              <wp:align>left</wp:align>
            </wp:positionH>
            <wp:positionV relativeFrom="paragraph">
              <wp:posOffset>0</wp:posOffset>
            </wp:positionV>
            <wp:extent cx="2857500" cy="714375"/>
            <wp:effectExtent l="0" t="0" r="0" b="9525"/>
            <wp:wrapNone/>
            <wp:docPr id="19718122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857500" cy="714375"/>
                    </a:xfrm>
                    <a:prstGeom prst="rect">
                      <a:avLst/>
                    </a:prstGeom>
                  </pic:spPr>
                </pic:pic>
              </a:graphicData>
            </a:graphic>
            <wp14:sizeRelH relativeFrom="page">
              <wp14:pctWidth>0</wp14:pctWidth>
            </wp14:sizeRelH>
            <wp14:sizeRelV relativeFrom="page">
              <wp14:pctHeight>0</wp14:pctHeight>
            </wp14:sizeRelV>
          </wp:anchor>
        </w:drawing>
      </w:r>
    </w:p>
    <w:p w14:paraId="4101652C" w14:textId="77777777" w:rsidR="00717C4D" w:rsidRPr="00153A9E" w:rsidRDefault="00717C4D" w:rsidP="658FDCF1">
      <w:pPr>
        <w:pStyle w:val="NormalWeb"/>
        <w:spacing w:beforeLines="0" w:afterLines="0" w:line="200" w:lineRule="exact"/>
        <w:jc w:val="both"/>
        <w:rPr>
          <w:color w:val="000000" w:themeColor="text1"/>
          <w:sz w:val="22"/>
          <w:szCs w:val="18"/>
        </w:rPr>
      </w:pPr>
    </w:p>
    <w:p w14:paraId="421FAAB3" w14:textId="2B43B514" w:rsidR="658FDCF1" w:rsidRPr="00153A9E" w:rsidRDefault="658FDCF1" w:rsidP="658FDCF1">
      <w:pPr>
        <w:pStyle w:val="NormalWeb"/>
        <w:spacing w:beforeLines="0" w:afterLines="0" w:line="200" w:lineRule="exact"/>
        <w:jc w:val="both"/>
        <w:rPr>
          <w:color w:val="000000" w:themeColor="text1"/>
          <w:sz w:val="22"/>
          <w:szCs w:val="18"/>
        </w:rPr>
      </w:pPr>
    </w:p>
    <w:p w14:paraId="289E3A4D" w14:textId="3E620D39" w:rsidR="658FDCF1" w:rsidRPr="00153A9E" w:rsidRDefault="658FDCF1" w:rsidP="658FDCF1">
      <w:pPr>
        <w:pStyle w:val="NormalWeb"/>
        <w:spacing w:beforeLines="0" w:afterLines="0" w:line="200" w:lineRule="exact"/>
        <w:jc w:val="both"/>
        <w:rPr>
          <w:color w:val="000000" w:themeColor="text1"/>
          <w:sz w:val="22"/>
          <w:szCs w:val="18"/>
        </w:rPr>
      </w:pPr>
    </w:p>
    <w:p w14:paraId="7A846A36" w14:textId="4240584C" w:rsidR="658FDCF1" w:rsidRPr="00153A9E" w:rsidRDefault="658FDCF1" w:rsidP="658FDCF1">
      <w:pPr>
        <w:pStyle w:val="NormalWeb"/>
        <w:spacing w:beforeLines="0" w:afterLines="0" w:line="200" w:lineRule="exact"/>
        <w:jc w:val="right"/>
        <w:rPr>
          <w:color w:val="000000" w:themeColor="text1"/>
          <w:sz w:val="22"/>
          <w:szCs w:val="18"/>
        </w:rPr>
      </w:pPr>
    </w:p>
    <w:p w14:paraId="34CE0A41" w14:textId="361C0097" w:rsidR="00717C4D" w:rsidRPr="00153A9E" w:rsidRDefault="00717C4D" w:rsidP="12678A64">
      <w:pPr>
        <w:pStyle w:val="NormalWeb"/>
        <w:spacing w:beforeLines="0" w:afterLines="0" w:line="200" w:lineRule="exact"/>
        <w:jc w:val="both"/>
        <w:rPr>
          <w:color w:val="000000" w:themeColor="text1"/>
          <w:sz w:val="22"/>
          <w:szCs w:val="18"/>
        </w:rPr>
      </w:pPr>
    </w:p>
    <w:p w14:paraId="5997CC1D" w14:textId="77777777" w:rsidR="00717C4D" w:rsidRPr="007A79D4" w:rsidRDefault="00717C4D" w:rsidP="0002615F">
      <w:pPr>
        <w:pStyle w:val="NormalWeb"/>
        <w:spacing w:beforeLines="0" w:afterLines="0" w:line="220" w:lineRule="exact"/>
        <w:jc w:val="both"/>
        <w:rPr>
          <w:color w:val="000000"/>
          <w:sz w:val="22"/>
          <w:szCs w:val="22"/>
        </w:rPr>
      </w:pPr>
    </w:p>
    <w:p w14:paraId="0A374F64" w14:textId="77BE5A57" w:rsidR="25ABAD10" w:rsidRPr="00153A9E" w:rsidRDefault="25ABAD10" w:rsidP="00E82067">
      <w:pPr>
        <w:pStyle w:val="NormalWeb"/>
        <w:spacing w:beforeLines="0" w:afterLines="0"/>
        <w:jc w:val="center"/>
        <w:rPr>
          <w:i/>
          <w:iCs/>
          <w:color w:val="000000" w:themeColor="text1"/>
          <w:sz w:val="22"/>
          <w:szCs w:val="18"/>
        </w:rPr>
      </w:pPr>
      <w:r w:rsidRPr="007A79D4">
        <w:rPr>
          <w:b/>
          <w:bCs/>
          <w:color w:val="000000" w:themeColor="text1"/>
          <w:sz w:val="22"/>
          <w:szCs w:val="18"/>
        </w:rPr>
        <w:t>Figure 1.</w:t>
      </w:r>
      <w:r w:rsidRPr="007A79D4">
        <w:rPr>
          <w:color w:val="000000" w:themeColor="text1"/>
          <w:sz w:val="22"/>
          <w:szCs w:val="18"/>
        </w:rPr>
        <w:t xml:space="preserve"> </w:t>
      </w:r>
      <w:r w:rsidRPr="007A79D4">
        <w:rPr>
          <w:i/>
          <w:iCs/>
          <w:color w:val="000000" w:themeColor="text1"/>
          <w:sz w:val="22"/>
          <w:szCs w:val="18"/>
        </w:rPr>
        <w:t>OpenMRS logo.</w:t>
      </w:r>
    </w:p>
    <w:p w14:paraId="0730A437" w14:textId="77777777" w:rsidR="007A79D4" w:rsidRDefault="007A79D4" w:rsidP="0002615F">
      <w:pPr>
        <w:pStyle w:val="NormalWeb"/>
        <w:spacing w:beforeLines="0" w:afterLines="0" w:line="220" w:lineRule="exact"/>
        <w:jc w:val="both"/>
        <w:rPr>
          <w:color w:val="000000" w:themeColor="text1"/>
          <w:sz w:val="22"/>
          <w:szCs w:val="18"/>
        </w:rPr>
      </w:pPr>
    </w:p>
    <w:p w14:paraId="6587D6A7" w14:textId="0BBDB0B4" w:rsidR="25ABAD10" w:rsidRPr="0002615F" w:rsidRDefault="4CCBE22F" w:rsidP="0002615F">
      <w:pPr>
        <w:pStyle w:val="NormalWeb"/>
        <w:spacing w:beforeLines="0" w:afterLines="0" w:line="220" w:lineRule="exact"/>
        <w:jc w:val="both"/>
        <w:rPr>
          <w:color w:val="000000" w:themeColor="text1"/>
          <w:sz w:val="22"/>
          <w:szCs w:val="18"/>
        </w:rPr>
      </w:pPr>
      <w:r w:rsidRPr="00153A9E">
        <w:rPr>
          <w:color w:val="000000" w:themeColor="text1"/>
          <w:sz w:val="22"/>
          <w:szCs w:val="18"/>
        </w:rPr>
        <w:t>Although, OpenMRS does have the capability to list off relatives for each patient. It does not, however, have the ability to create a user-friendly graph to display the proper relationships.</w:t>
      </w:r>
    </w:p>
    <w:p w14:paraId="7181BE0B" w14:textId="402F0787" w:rsidR="4CCBE22F" w:rsidRPr="00153A9E" w:rsidRDefault="4CCBE22F" w:rsidP="0002615F">
      <w:pPr>
        <w:pStyle w:val="NormalWeb"/>
        <w:spacing w:beforeLines="0" w:afterLines="0" w:line="220" w:lineRule="exact"/>
        <w:jc w:val="both"/>
        <w:rPr>
          <w:color w:val="000000" w:themeColor="text1"/>
          <w:sz w:val="22"/>
          <w:szCs w:val="18"/>
        </w:rPr>
      </w:pPr>
    </w:p>
    <w:p w14:paraId="49F7BCE6" w14:textId="751060E4" w:rsidR="4CCBE22F" w:rsidRPr="00153A9E" w:rsidRDefault="4CCBE22F" w:rsidP="0002615F">
      <w:pPr>
        <w:pStyle w:val="NormalWeb"/>
        <w:spacing w:beforeLines="0" w:afterLines="0" w:line="220" w:lineRule="exact"/>
        <w:jc w:val="both"/>
        <w:rPr>
          <w:color w:val="000000" w:themeColor="text1"/>
          <w:sz w:val="22"/>
          <w:szCs w:val="18"/>
        </w:rPr>
      </w:pPr>
      <w:r w:rsidRPr="00153A9E">
        <w:rPr>
          <w:color w:val="000000" w:themeColor="text1"/>
          <w:sz w:val="22"/>
          <w:szCs w:val="18"/>
        </w:rPr>
        <w:t>In a similar vein, there are projects that are able to create and display family trees. DNA analytic websites are able to explain the possibilities of certain hereditary conditions being passed down to future generations.</w:t>
      </w:r>
    </w:p>
    <w:p w14:paraId="110FFD37" w14:textId="77777777" w:rsidR="006F6E7A" w:rsidRPr="00153A9E" w:rsidRDefault="006F6E7A" w:rsidP="003F7237">
      <w:pPr>
        <w:pStyle w:val="Abstract-Section"/>
        <w:rPr>
          <w:i/>
          <w:sz w:val="24"/>
        </w:rPr>
      </w:pPr>
    </w:p>
    <w:p w14:paraId="07185C62" w14:textId="03AD2C1A" w:rsidR="217EE21A" w:rsidRPr="00153A9E" w:rsidRDefault="00EC7B4A" w:rsidP="0DFA0E38">
      <w:pPr>
        <w:pStyle w:val="Abstract-Section"/>
        <w:spacing w:line="220" w:lineRule="exact"/>
        <w:rPr>
          <w:sz w:val="24"/>
          <w:szCs w:val="24"/>
        </w:rPr>
      </w:pPr>
      <w:r w:rsidRPr="0DFA0E38">
        <w:rPr>
          <w:sz w:val="24"/>
          <w:szCs w:val="24"/>
        </w:rPr>
        <w:t>4</w:t>
      </w:r>
      <w:r w:rsidR="003F7237" w:rsidRPr="0DFA0E38">
        <w:rPr>
          <w:sz w:val="24"/>
          <w:szCs w:val="24"/>
        </w:rPr>
        <w:t xml:space="preserve">. </w:t>
      </w:r>
      <w:r w:rsidRPr="0DFA0E38">
        <w:rPr>
          <w:sz w:val="24"/>
          <w:szCs w:val="24"/>
        </w:rPr>
        <w:t>Proposed Approaches</w:t>
      </w:r>
    </w:p>
    <w:p w14:paraId="62812775" w14:textId="273A277F" w:rsidR="0DFA0E38" w:rsidRDefault="0DFA0E38" w:rsidP="0DFA0E38">
      <w:pPr>
        <w:pStyle w:val="NormalWeb"/>
        <w:spacing w:beforeLines="0" w:afterLines="0" w:line="220" w:lineRule="exact"/>
        <w:jc w:val="both"/>
        <w:rPr>
          <w:color w:val="000000" w:themeColor="text1"/>
          <w:sz w:val="22"/>
          <w:szCs w:val="22"/>
        </w:rPr>
      </w:pPr>
    </w:p>
    <w:p w14:paraId="1346E053" w14:textId="710D8C97" w:rsidR="002B4FDF" w:rsidRPr="0002615F" w:rsidRDefault="002B4FDF" w:rsidP="0002615F">
      <w:pPr>
        <w:pStyle w:val="NormalWeb"/>
        <w:spacing w:beforeLines="0" w:afterLines="0" w:line="220" w:lineRule="exact"/>
        <w:jc w:val="both"/>
        <w:rPr>
          <w:color w:val="000000" w:themeColor="text1"/>
          <w:sz w:val="22"/>
          <w:szCs w:val="18"/>
        </w:rPr>
      </w:pPr>
      <w:r w:rsidRPr="75436B46">
        <w:rPr>
          <w:color w:val="000000" w:themeColor="text1"/>
          <w:sz w:val="22"/>
          <w:szCs w:val="22"/>
        </w:rPr>
        <w:t>We will be using JavaScript</w:t>
      </w:r>
      <w:r w:rsidR="00263E46" w:rsidRPr="75436B46">
        <w:rPr>
          <w:color w:val="000000" w:themeColor="text1"/>
          <w:sz w:val="22"/>
          <w:szCs w:val="22"/>
        </w:rPr>
        <w:t xml:space="preserve"> with PHP that connects to a MySQL database</w:t>
      </w:r>
      <w:r w:rsidR="00DA0A76" w:rsidRPr="75436B46">
        <w:rPr>
          <w:color w:val="000000" w:themeColor="text1"/>
          <w:sz w:val="22"/>
          <w:szCs w:val="22"/>
        </w:rPr>
        <w:t>.  The JavaScript will then be used to create a patient relationship graph and to run queries with regard to medical history of illnesses.</w:t>
      </w:r>
    </w:p>
    <w:p w14:paraId="75C88C14" w14:textId="24920E7E" w:rsidR="75436B46" w:rsidRDefault="75436B46" w:rsidP="75436B46">
      <w:pPr>
        <w:pStyle w:val="NormalWeb"/>
        <w:spacing w:beforeLines="0" w:afterLines="0" w:line="220" w:lineRule="exact"/>
        <w:jc w:val="both"/>
        <w:rPr>
          <w:color w:val="000000" w:themeColor="text1"/>
          <w:sz w:val="22"/>
          <w:szCs w:val="22"/>
        </w:rPr>
      </w:pPr>
    </w:p>
    <w:p w14:paraId="30B0E2AD" w14:textId="6C4D1592" w:rsidR="33BFDAB6" w:rsidRDefault="33BFDAB6" w:rsidP="33BFDAB6">
      <w:pPr>
        <w:pStyle w:val="NormalWeb"/>
        <w:spacing w:beforeLines="0" w:afterLines="0" w:line="220" w:lineRule="exact"/>
        <w:jc w:val="both"/>
        <w:rPr>
          <w:color w:val="000000" w:themeColor="text1"/>
          <w:sz w:val="22"/>
          <w:szCs w:val="22"/>
        </w:rPr>
      </w:pPr>
      <w:r w:rsidRPr="33BFDAB6">
        <w:rPr>
          <w:color w:val="000000" w:themeColor="text1"/>
          <w:sz w:val="22"/>
          <w:szCs w:val="22"/>
        </w:rPr>
        <w:t xml:space="preserve">We need to generate the data for our purposes. </w:t>
      </w:r>
      <w:r w:rsidR="54CE9078" w:rsidRPr="54CE9078">
        <w:rPr>
          <w:color w:val="000000" w:themeColor="text1"/>
          <w:sz w:val="22"/>
          <w:szCs w:val="22"/>
        </w:rPr>
        <w:t>To start off, we need to generate a patient table that is full of patient information, such as their name, where they live, and so on. This does not need to have any connection to other tables, but it needs to give some sort of</w:t>
      </w:r>
      <w:r w:rsidR="69ECD58C" w:rsidRPr="69ECD58C">
        <w:rPr>
          <w:color w:val="000000" w:themeColor="text1"/>
          <w:sz w:val="22"/>
          <w:szCs w:val="22"/>
        </w:rPr>
        <w:t xml:space="preserve"> information about a specific patient. The next thing we need to do is create patient to parent </w:t>
      </w:r>
      <w:r w:rsidR="69ECD58C" w:rsidRPr="69ECD58C">
        <w:rPr>
          <w:color w:val="000000" w:themeColor="text1"/>
          <w:sz w:val="22"/>
          <w:szCs w:val="22"/>
        </w:rPr>
        <w:lastRenderedPageBreak/>
        <w:t xml:space="preserve">connections which would require another table. </w:t>
      </w:r>
      <w:r w:rsidR="5BAA60E9" w:rsidRPr="5BAA60E9">
        <w:rPr>
          <w:color w:val="000000" w:themeColor="text1"/>
          <w:sz w:val="22"/>
          <w:szCs w:val="22"/>
        </w:rPr>
        <w:t>Lastly, we need to grab a handful of potential hereditary diseases and randomly assign them to patients.</w:t>
      </w:r>
    </w:p>
    <w:p w14:paraId="1CD27793" w14:textId="7B4744A5" w:rsidR="33BFDAB6" w:rsidRDefault="33BFDAB6" w:rsidP="33BFDAB6">
      <w:pPr>
        <w:pStyle w:val="NormalWeb"/>
        <w:spacing w:beforeLines="0" w:afterLines="0" w:line="220" w:lineRule="exact"/>
        <w:jc w:val="both"/>
        <w:rPr>
          <w:color w:val="000000" w:themeColor="text1"/>
          <w:sz w:val="22"/>
          <w:szCs w:val="22"/>
        </w:rPr>
      </w:pPr>
    </w:p>
    <w:p w14:paraId="73EBD5F4" w14:textId="0827F8E2" w:rsidR="75436B46" w:rsidRDefault="4CCBE22F" w:rsidP="75436B46">
      <w:pPr>
        <w:pStyle w:val="NormalWeb"/>
        <w:spacing w:beforeLines="0" w:afterLines="0" w:line="220" w:lineRule="exact"/>
        <w:jc w:val="both"/>
        <w:rPr>
          <w:color w:val="000000" w:themeColor="text1"/>
          <w:sz w:val="22"/>
          <w:szCs w:val="22"/>
        </w:rPr>
      </w:pPr>
      <w:r w:rsidRPr="75436B46">
        <w:rPr>
          <w:color w:val="000000" w:themeColor="text1"/>
          <w:sz w:val="22"/>
          <w:szCs w:val="22"/>
        </w:rPr>
        <w:t>When a patient is selected, we would like to find all relatives of this patient. For each relative we will calculate a weight based on how much DNA we estimate is shared between the patient and the relative. We will calculate the weights associated with each disease and find the highest weighted diseases for the patient. We will use the relative, weight, and disease information to generate a graph of the patient</w:t>
      </w:r>
      <w:r w:rsidR="00832893" w:rsidRPr="75436B46">
        <w:rPr>
          <w:color w:val="000000" w:themeColor="text1"/>
          <w:sz w:val="22"/>
          <w:szCs w:val="22"/>
        </w:rPr>
        <w:t>’</w:t>
      </w:r>
      <w:r w:rsidRPr="75436B46">
        <w:rPr>
          <w:color w:val="000000" w:themeColor="text1"/>
          <w:sz w:val="22"/>
          <w:szCs w:val="22"/>
        </w:rPr>
        <w:t>s family and have different colors correspond to different diseases. Perhaps we can use the weight to give the intensity of each node.</w:t>
      </w:r>
    </w:p>
    <w:p w14:paraId="3FE9F23F" w14:textId="77777777" w:rsidR="00EC7B4A" w:rsidRPr="00A52E70" w:rsidRDefault="00EC7B4A" w:rsidP="00A81890">
      <w:pPr>
        <w:pStyle w:val="NormalWeb"/>
        <w:spacing w:beforeLines="0" w:afterLines="0" w:line="200" w:lineRule="exact"/>
        <w:jc w:val="both"/>
        <w:rPr>
          <w:rFonts w:ascii="Helvetica" w:hAnsi="Helvetica"/>
          <w:b/>
          <w:color w:val="000000"/>
          <w:sz w:val="24"/>
          <w:szCs w:val="22"/>
        </w:rPr>
      </w:pPr>
    </w:p>
    <w:p w14:paraId="7034C742" w14:textId="4B36DEC9" w:rsidR="00A81890" w:rsidRPr="00A52E70" w:rsidRDefault="00EC7B4A" w:rsidP="006D3CDA">
      <w:pPr>
        <w:pStyle w:val="Abstract-Section"/>
        <w:rPr>
          <w:sz w:val="24"/>
        </w:rPr>
      </w:pPr>
      <w:r w:rsidRPr="00A52E70">
        <w:rPr>
          <w:sz w:val="24"/>
        </w:rPr>
        <w:t>5</w:t>
      </w:r>
      <w:r w:rsidR="003F7237" w:rsidRPr="00A52E70">
        <w:rPr>
          <w:sz w:val="24"/>
        </w:rPr>
        <w:t xml:space="preserve">. </w:t>
      </w:r>
      <w:r w:rsidRPr="00A52E70">
        <w:rPr>
          <w:sz w:val="24"/>
        </w:rPr>
        <w:t>Expected Results</w:t>
      </w:r>
    </w:p>
    <w:p w14:paraId="130D9439" w14:textId="77777777" w:rsidR="00372643" w:rsidRPr="00372643" w:rsidRDefault="00372643" w:rsidP="00372643">
      <w:pPr>
        <w:pStyle w:val="Abstract-RunningText"/>
      </w:pPr>
    </w:p>
    <w:p w14:paraId="0D609152" w14:textId="4CB3B222" w:rsidR="00372643" w:rsidRDefault="6B37B2F0" w:rsidP="00372643">
      <w:pPr>
        <w:pStyle w:val="NormalWeb"/>
        <w:spacing w:beforeLines="0" w:afterLines="0" w:line="220" w:lineRule="exact"/>
        <w:jc w:val="both"/>
        <w:rPr>
          <w:color w:val="000000" w:themeColor="text1"/>
          <w:sz w:val="22"/>
          <w:szCs w:val="18"/>
        </w:rPr>
      </w:pPr>
      <w:r w:rsidRPr="006D3CDA">
        <w:rPr>
          <w:color w:val="000000" w:themeColor="text1"/>
          <w:sz w:val="22"/>
          <w:szCs w:val="18"/>
        </w:rPr>
        <w:t>We expect to have the ability to generate a graph that illustrates the relationships between the patient and their relatives. This will assist in the potential diagnosis of issues that can</w:t>
      </w:r>
      <w:r w:rsidR="53363131" w:rsidRPr="006D3CDA">
        <w:rPr>
          <w:color w:val="000000" w:themeColor="text1"/>
          <w:sz w:val="22"/>
          <w:szCs w:val="18"/>
        </w:rPr>
        <w:t xml:space="preserve"> come up through hereditary means.</w:t>
      </w:r>
      <w:r w:rsidR="2CFD17A5" w:rsidRPr="006D3CDA">
        <w:rPr>
          <w:color w:val="000000" w:themeColor="text1"/>
          <w:sz w:val="22"/>
          <w:szCs w:val="18"/>
        </w:rPr>
        <w:t xml:space="preserve"> </w:t>
      </w:r>
      <w:r w:rsidR="4201AE26" w:rsidRPr="006D3CDA">
        <w:rPr>
          <w:color w:val="000000" w:themeColor="text1"/>
          <w:sz w:val="22"/>
          <w:szCs w:val="18"/>
        </w:rPr>
        <w:t>The graph should be able to list off the diseases that run in the family.</w:t>
      </w:r>
      <w:r w:rsidR="4D11DE13" w:rsidRPr="006D3CDA">
        <w:rPr>
          <w:color w:val="000000" w:themeColor="text1"/>
          <w:sz w:val="22"/>
          <w:szCs w:val="18"/>
        </w:rPr>
        <w:t xml:space="preserve"> This way, doctors may be able to narrow down what the </w:t>
      </w:r>
      <w:r w:rsidR="3FA62CDC" w:rsidRPr="006D3CDA">
        <w:rPr>
          <w:color w:val="000000" w:themeColor="text1"/>
          <w:sz w:val="22"/>
          <w:szCs w:val="18"/>
        </w:rPr>
        <w:t>fitting disease is by process of elimination.</w:t>
      </w:r>
    </w:p>
    <w:p w14:paraId="24C596CC" w14:textId="77777777" w:rsidR="00372643" w:rsidRDefault="00372643" w:rsidP="00372643">
      <w:pPr>
        <w:pStyle w:val="NormalWeb"/>
        <w:spacing w:beforeLines="0" w:afterLines="0" w:line="220" w:lineRule="exact"/>
        <w:jc w:val="both"/>
        <w:rPr>
          <w:color w:val="000000" w:themeColor="text1"/>
          <w:sz w:val="22"/>
          <w:szCs w:val="18"/>
        </w:rPr>
      </w:pPr>
    </w:p>
    <w:p w14:paraId="1C6BF32B" w14:textId="64CC5187" w:rsidR="4201AE26" w:rsidRPr="006D3CDA" w:rsidRDefault="57DD3F9E" w:rsidP="00372643">
      <w:pPr>
        <w:pStyle w:val="NormalWeb"/>
        <w:spacing w:beforeLines="0" w:afterLines="0" w:line="220" w:lineRule="exact"/>
        <w:jc w:val="both"/>
        <w:rPr>
          <w:color w:val="000000" w:themeColor="text1"/>
          <w:sz w:val="22"/>
          <w:szCs w:val="18"/>
        </w:rPr>
      </w:pPr>
      <w:r w:rsidRPr="006D3CDA">
        <w:rPr>
          <w:color w:val="000000" w:themeColor="text1"/>
          <w:sz w:val="22"/>
          <w:szCs w:val="18"/>
        </w:rPr>
        <w:t xml:space="preserve">The database does not need to be a perfect system: many hospital systems will have missing patient relationships, which ultimately leads to a difficult diagnosis if there is no </w:t>
      </w:r>
      <w:r w:rsidR="1B02DAF5" w:rsidRPr="006D3CDA">
        <w:rPr>
          <w:color w:val="000000" w:themeColor="text1"/>
          <w:sz w:val="22"/>
          <w:szCs w:val="18"/>
        </w:rPr>
        <w:t xml:space="preserve">information about a patient’s family within the database. </w:t>
      </w:r>
      <w:r w:rsidR="5EDAA838" w:rsidRPr="006D3CDA">
        <w:rPr>
          <w:color w:val="000000" w:themeColor="text1"/>
          <w:sz w:val="22"/>
          <w:szCs w:val="18"/>
        </w:rPr>
        <w:t xml:space="preserve">Taking this into account will allow us to create a more </w:t>
      </w:r>
      <w:r w:rsidR="7D36963C" w:rsidRPr="006D3CDA">
        <w:rPr>
          <w:color w:val="000000" w:themeColor="text1"/>
          <w:sz w:val="22"/>
          <w:szCs w:val="18"/>
        </w:rPr>
        <w:t>realistic system to emulate what a real-world hospital system would be like. Some</w:t>
      </w:r>
      <w:r w:rsidR="3848E366" w:rsidRPr="006D3CDA">
        <w:rPr>
          <w:color w:val="000000" w:themeColor="text1"/>
          <w:sz w:val="22"/>
          <w:szCs w:val="18"/>
        </w:rPr>
        <w:t xml:space="preserve"> patients will not have a single connection; some will have parents, grandparents, maybe even further down the ancestry line; and on rare </w:t>
      </w:r>
      <w:r w:rsidR="1EFB4E6D" w:rsidRPr="006D3CDA">
        <w:rPr>
          <w:color w:val="000000" w:themeColor="text1"/>
          <w:sz w:val="22"/>
          <w:szCs w:val="18"/>
        </w:rPr>
        <w:t xml:space="preserve">occasions should we have an extreme amount of people within a patient’s </w:t>
      </w:r>
      <w:r w:rsidR="4D11DE13" w:rsidRPr="006D3CDA">
        <w:rPr>
          <w:color w:val="000000" w:themeColor="text1"/>
          <w:sz w:val="22"/>
          <w:szCs w:val="18"/>
        </w:rPr>
        <w:t>family included in the database.</w:t>
      </w:r>
    </w:p>
    <w:p w14:paraId="08CE6F91" w14:textId="73D7A1F9" w:rsidR="00EC7B4A" w:rsidRPr="00153A9E" w:rsidRDefault="00EC7B4A" w:rsidP="009F1FFD">
      <w:pPr>
        <w:pStyle w:val="NormalWeb"/>
        <w:spacing w:beforeLines="0" w:afterLines="0" w:line="200" w:lineRule="exact"/>
        <w:jc w:val="both"/>
        <w:rPr>
          <w:color w:val="000000" w:themeColor="text1"/>
          <w:sz w:val="22"/>
          <w:szCs w:val="22"/>
        </w:rPr>
      </w:pPr>
    </w:p>
    <w:p w14:paraId="0B0A7FB2" w14:textId="77777777" w:rsidR="00EC7B4A" w:rsidRPr="00153A9E" w:rsidRDefault="00EC7B4A" w:rsidP="00EC7B4A">
      <w:pPr>
        <w:pStyle w:val="Abstract-Section"/>
        <w:rPr>
          <w:sz w:val="24"/>
        </w:rPr>
      </w:pPr>
      <w:bookmarkStart w:id="1" w:name="_Hlk531766413"/>
      <w:r w:rsidRPr="00153A9E">
        <w:rPr>
          <w:sz w:val="24"/>
        </w:rPr>
        <w:t>6. Evaluation Plan</w:t>
      </w:r>
      <w:bookmarkEnd w:id="1"/>
    </w:p>
    <w:p w14:paraId="61CDCEAD" w14:textId="574786AE" w:rsidR="00EC7B4A" w:rsidRPr="00153A9E" w:rsidRDefault="00EC7B4A" w:rsidP="009F1FFD">
      <w:pPr>
        <w:pStyle w:val="NormalWeb"/>
        <w:spacing w:beforeLines="0" w:afterLines="0" w:line="200" w:lineRule="exact"/>
        <w:jc w:val="both"/>
        <w:rPr>
          <w:color w:val="000000" w:themeColor="text1"/>
          <w:sz w:val="22"/>
          <w:szCs w:val="18"/>
        </w:rPr>
      </w:pPr>
    </w:p>
    <w:p w14:paraId="1D38B4EE" w14:textId="5B173A89" w:rsidR="007926B9" w:rsidRDefault="7F211B1A" w:rsidP="0002615F">
      <w:pPr>
        <w:pStyle w:val="NormalWeb"/>
        <w:spacing w:beforeLines="0" w:afterLines="0" w:line="220" w:lineRule="exact"/>
        <w:jc w:val="both"/>
        <w:rPr>
          <w:color w:val="000000" w:themeColor="text1"/>
          <w:sz w:val="22"/>
          <w:szCs w:val="22"/>
        </w:rPr>
      </w:pPr>
      <w:r w:rsidRPr="7543538C">
        <w:rPr>
          <w:color w:val="000000" w:themeColor="text1"/>
          <w:sz w:val="22"/>
          <w:szCs w:val="22"/>
        </w:rPr>
        <w:t xml:space="preserve">Our main goal is to detect relationships of medical illnesses between different patients on the diagram.  To evaluate the data in our system, we will conduct queries to see if a certain patient has a medical history of a condition based on their relationships to other patients.  For example, there might be a patient who is ill and whose condition is unknown to the doctors so far. As long as the patient’s mother and father are listed, the system should identify his grandparents through </w:t>
      </w:r>
      <w:r w:rsidR="7543538C" w:rsidRPr="7543538C">
        <w:rPr>
          <w:color w:val="000000" w:themeColor="text1"/>
          <w:sz w:val="22"/>
          <w:szCs w:val="22"/>
        </w:rPr>
        <w:t>either their father’s</w:t>
      </w:r>
      <w:r w:rsidRPr="7543538C">
        <w:rPr>
          <w:color w:val="000000" w:themeColor="text1"/>
          <w:sz w:val="22"/>
          <w:szCs w:val="22"/>
        </w:rPr>
        <w:t xml:space="preserve"> and mother’s files.  Then, medical professionals will be able to query the system for certain conditions they suspect the patient may have.  As a result, they might be able to connect a certain illness or condition to the patient’s family.</w:t>
      </w:r>
    </w:p>
    <w:p w14:paraId="42B2102B" w14:textId="77777777" w:rsidR="00EC7B4A" w:rsidRPr="00153A9E" w:rsidRDefault="00EC7B4A" w:rsidP="6E0E4BB3">
      <w:pPr>
        <w:pStyle w:val="NormalWeb"/>
        <w:spacing w:beforeLines="0" w:afterLines="0" w:line="200" w:lineRule="exact"/>
        <w:jc w:val="both"/>
        <w:rPr>
          <w:rFonts w:ascii="Helvetica" w:hAnsi="Helvetica" w:cs="Helvetica"/>
          <w:color w:val="000000" w:themeColor="text1"/>
          <w:sz w:val="22"/>
          <w:szCs w:val="18"/>
        </w:rPr>
      </w:pPr>
    </w:p>
    <w:p w14:paraId="2BA3A826" w14:textId="24FBEC51" w:rsidR="00D97E7B" w:rsidRDefault="00D97E7B" w:rsidP="00582413">
      <w:pPr>
        <w:pStyle w:val="NormalWeb"/>
        <w:spacing w:beforeLines="0" w:afterLines="0" w:line="240" w:lineRule="exact"/>
        <w:jc w:val="both"/>
        <w:rPr>
          <w:rFonts w:ascii="Helvetica" w:hAnsi="Helvetica" w:cs="Helvetica"/>
          <w:b/>
          <w:color w:val="000000" w:themeColor="text1"/>
          <w:sz w:val="24"/>
          <w:szCs w:val="18"/>
        </w:rPr>
      </w:pPr>
      <w:r w:rsidRPr="00153A9E">
        <w:rPr>
          <w:rFonts w:ascii="Helvetica" w:hAnsi="Helvetica" w:cs="Helvetica"/>
          <w:b/>
          <w:color w:val="000000" w:themeColor="text1"/>
          <w:sz w:val="24"/>
          <w:szCs w:val="18"/>
        </w:rPr>
        <w:t xml:space="preserve">7. </w:t>
      </w:r>
      <w:r w:rsidR="000F77BE" w:rsidRPr="00153A9E">
        <w:rPr>
          <w:rFonts w:ascii="Helvetica" w:hAnsi="Helvetica" w:cs="Helvetica"/>
          <w:b/>
          <w:color w:val="000000" w:themeColor="text1"/>
          <w:sz w:val="24"/>
          <w:szCs w:val="18"/>
        </w:rPr>
        <w:t>Approach</w:t>
      </w:r>
      <w:r w:rsidR="00C279CB">
        <w:rPr>
          <w:rFonts w:ascii="Helvetica" w:hAnsi="Helvetica" w:cs="Helvetica"/>
          <w:b/>
          <w:color w:val="000000" w:themeColor="text1"/>
          <w:sz w:val="24"/>
          <w:szCs w:val="18"/>
        </w:rPr>
        <w:t>es</w:t>
      </w:r>
    </w:p>
    <w:p w14:paraId="01E3DC7B" w14:textId="43216576" w:rsidR="0002615F" w:rsidRDefault="0002615F" w:rsidP="00582413">
      <w:pPr>
        <w:pStyle w:val="NormalWeb"/>
        <w:spacing w:beforeLines="0" w:afterLines="0" w:line="240" w:lineRule="exact"/>
        <w:jc w:val="both"/>
        <w:rPr>
          <w:rFonts w:ascii="Helvetica" w:hAnsi="Helvetica" w:cs="Helvetica"/>
          <w:b/>
          <w:color w:val="000000" w:themeColor="text1"/>
          <w:sz w:val="24"/>
          <w:szCs w:val="18"/>
        </w:rPr>
      </w:pPr>
    </w:p>
    <w:p w14:paraId="4EB3080D" w14:textId="3B5611DB" w:rsidR="572E33EC" w:rsidRDefault="5905FA76" w:rsidP="5905FA76">
      <w:pPr>
        <w:pStyle w:val="NormalWeb"/>
        <w:spacing w:beforeLines="0" w:afterLines="0" w:line="240" w:lineRule="exact"/>
        <w:jc w:val="both"/>
        <w:rPr>
          <w:color w:val="000000" w:themeColor="text1"/>
          <w:sz w:val="22"/>
          <w:szCs w:val="22"/>
        </w:rPr>
      </w:pPr>
      <w:r w:rsidRPr="5905FA76">
        <w:rPr>
          <w:color w:val="000000" w:themeColor="text1"/>
          <w:sz w:val="22"/>
          <w:szCs w:val="22"/>
        </w:rPr>
        <w:t xml:space="preserve">The approach we took differed slightly from our proposed approach.  The first step in the process was generating a realistic, artificial dataset since we had limitations of what data we were able to access.  We began by using a random data generator, Mockaroo, to generate a set of names addresses, phone numbers and other relevant data that is normally found in a patients file in a hospital.  Next, we manipulated a selection of the last names to create families of multiple generations, resulting in a file with each person and their mother and father’s name.   Then, a script was written in Java to take in this input file, and convert it to a CSV file that could illustrate “child-of” and “parent-of” relationships in Neo4j.  After creating all of the person and family information, the next step was to compile a list of medical conditions and assign them to people in the database.  We were able to create both a 500 person dataset and a 5,000 person dataset to run queries on.  Next, we conducted research and compiled a list of the 100 most common medical conditions.  A script was written in Python to randomly assign between 0 and 3 medical conditions to each person in the database, and that generated a CSV file that creates a “has-disease” relationship in Neo4j.  The following query was used to import the data into Neo4j: </w:t>
      </w:r>
    </w:p>
    <w:p w14:paraId="13D72CAA" w14:textId="0F13ED5D" w:rsidR="572E33EC" w:rsidRDefault="572E33EC" w:rsidP="572E33EC">
      <w:pPr>
        <w:pStyle w:val="NormalWeb"/>
        <w:spacing w:beforeLines="0" w:afterLines="0" w:line="240" w:lineRule="exact"/>
        <w:jc w:val="both"/>
        <w:rPr>
          <w:color w:val="000000" w:themeColor="text1"/>
          <w:sz w:val="22"/>
          <w:szCs w:val="22"/>
        </w:rPr>
      </w:pPr>
    </w:p>
    <w:p w14:paraId="3504E9CD" w14:textId="19856B62" w:rsidR="572E33EC" w:rsidRDefault="5905FA76" w:rsidP="5905FA76">
      <w:pPr>
        <w:rPr>
          <w:sz w:val="14"/>
          <w:szCs w:val="14"/>
        </w:rPr>
      </w:pPr>
      <w:r w:rsidRPr="5905FA76">
        <w:rPr>
          <w:sz w:val="16"/>
          <w:szCs w:val="16"/>
        </w:rPr>
        <w:t>LOAD CSV WITH HEADERS FROM "</w:t>
      </w:r>
      <w:hyperlink r:id="rId11">
        <w:r w:rsidRPr="5905FA76">
          <w:rPr>
            <w:rStyle w:val="Hyperlink"/>
            <w:sz w:val="16"/>
            <w:szCs w:val="16"/>
          </w:rPr>
          <w:t>file:///persons.csv</w:t>
        </w:r>
      </w:hyperlink>
      <w:r w:rsidRPr="5905FA76">
        <w:rPr>
          <w:sz w:val="16"/>
          <w:szCs w:val="16"/>
        </w:rPr>
        <w:t xml:space="preserve">" AS line </w:t>
      </w:r>
    </w:p>
    <w:p w14:paraId="3A3E160E" w14:textId="1F7B8F00" w:rsidR="572E33EC" w:rsidRDefault="5905FA76" w:rsidP="5905FA76">
      <w:pPr>
        <w:rPr>
          <w:sz w:val="14"/>
          <w:szCs w:val="14"/>
        </w:rPr>
      </w:pPr>
      <w:r w:rsidRPr="5905FA76">
        <w:rPr>
          <w:sz w:val="16"/>
          <w:szCs w:val="16"/>
        </w:rPr>
        <w:t xml:space="preserve">CREATE (p:Person{id: toInteger(line.id), </w:t>
      </w:r>
    </w:p>
    <w:p w14:paraId="185E6808" w14:textId="5A131C09" w:rsidR="572E33EC" w:rsidRDefault="5905FA76" w:rsidP="5905FA76">
      <w:pPr>
        <w:rPr>
          <w:sz w:val="14"/>
          <w:szCs w:val="14"/>
        </w:rPr>
      </w:pPr>
      <w:r w:rsidRPr="5905FA76">
        <w:rPr>
          <w:sz w:val="16"/>
          <w:szCs w:val="16"/>
        </w:rPr>
        <w:t xml:space="preserve">first_name: line.first_name, </w:t>
      </w:r>
    </w:p>
    <w:p w14:paraId="5892774A" w14:textId="3D5839CF" w:rsidR="572E33EC" w:rsidRDefault="5905FA76" w:rsidP="5905FA76">
      <w:pPr>
        <w:rPr>
          <w:sz w:val="14"/>
          <w:szCs w:val="14"/>
        </w:rPr>
      </w:pPr>
      <w:r w:rsidRPr="5905FA76">
        <w:rPr>
          <w:sz w:val="16"/>
          <w:szCs w:val="16"/>
        </w:rPr>
        <w:t>last_name: line.last_name});</w:t>
      </w:r>
    </w:p>
    <w:p w14:paraId="2F007AF2" w14:textId="1EBE2F6C" w:rsidR="572E33EC" w:rsidRDefault="572E33EC" w:rsidP="5905FA76">
      <w:pPr>
        <w:rPr>
          <w:sz w:val="16"/>
          <w:szCs w:val="16"/>
        </w:rPr>
      </w:pPr>
    </w:p>
    <w:p w14:paraId="795FF758" w14:textId="37FAFC0A" w:rsidR="572E33EC" w:rsidRDefault="572E33EC" w:rsidP="5905FA76">
      <w:pPr>
        <w:rPr>
          <w:sz w:val="16"/>
          <w:szCs w:val="16"/>
        </w:rPr>
      </w:pPr>
    </w:p>
    <w:p w14:paraId="4F93383E" w14:textId="5558645E" w:rsidR="572E33EC" w:rsidRDefault="5905FA76" w:rsidP="5905FA76">
      <w:pPr>
        <w:rPr>
          <w:sz w:val="14"/>
          <w:szCs w:val="14"/>
        </w:rPr>
      </w:pPr>
      <w:r w:rsidRPr="5905FA76">
        <w:rPr>
          <w:sz w:val="16"/>
          <w:szCs w:val="16"/>
        </w:rPr>
        <w:t>LOAD CSV WITH HEADERS FROM "</w:t>
      </w:r>
      <w:hyperlink r:id="rId12">
        <w:r w:rsidRPr="5905FA76">
          <w:rPr>
            <w:rStyle w:val="Hyperlink"/>
            <w:sz w:val="16"/>
            <w:szCs w:val="16"/>
          </w:rPr>
          <w:t>file:///parents.csv</w:t>
        </w:r>
      </w:hyperlink>
      <w:r w:rsidRPr="5905FA76">
        <w:rPr>
          <w:sz w:val="16"/>
          <w:szCs w:val="16"/>
        </w:rPr>
        <w:t xml:space="preserve">" AS line </w:t>
      </w:r>
    </w:p>
    <w:p w14:paraId="6679E1C4" w14:textId="0C7DA5F7" w:rsidR="572E33EC" w:rsidRDefault="5905FA76" w:rsidP="5905FA76">
      <w:pPr>
        <w:rPr>
          <w:sz w:val="14"/>
          <w:szCs w:val="14"/>
        </w:rPr>
      </w:pPr>
      <w:r w:rsidRPr="5905FA76">
        <w:rPr>
          <w:sz w:val="16"/>
          <w:szCs w:val="16"/>
        </w:rPr>
        <w:t xml:space="preserve">MATCH (p:Person{id: toInteger(line.person_id)}) </w:t>
      </w:r>
    </w:p>
    <w:p w14:paraId="599D2188" w14:textId="6EBC9187" w:rsidR="572E33EC" w:rsidRDefault="5905FA76" w:rsidP="5905FA76">
      <w:pPr>
        <w:rPr>
          <w:sz w:val="14"/>
          <w:szCs w:val="14"/>
        </w:rPr>
      </w:pPr>
      <w:r w:rsidRPr="5905FA76">
        <w:rPr>
          <w:sz w:val="16"/>
          <w:szCs w:val="16"/>
        </w:rPr>
        <w:t xml:space="preserve">MATCH (f:Person{id: toInteger(line.parent_id)}) </w:t>
      </w:r>
    </w:p>
    <w:p w14:paraId="7F132FC2" w14:textId="44CAB64C" w:rsidR="572E33EC" w:rsidRDefault="5905FA76" w:rsidP="5905FA76">
      <w:pPr>
        <w:rPr>
          <w:sz w:val="14"/>
          <w:szCs w:val="14"/>
        </w:rPr>
      </w:pPr>
      <w:r w:rsidRPr="5905FA76">
        <w:rPr>
          <w:sz w:val="16"/>
          <w:szCs w:val="16"/>
        </w:rPr>
        <w:t>CREATE (p)-[:CHILD {id: line.id}]-&gt;(f)</w:t>
      </w:r>
    </w:p>
    <w:p w14:paraId="7EC010DE" w14:textId="46CE79DF" w:rsidR="572E33EC" w:rsidRDefault="572E33EC" w:rsidP="5905FA76">
      <w:pPr>
        <w:rPr>
          <w:sz w:val="16"/>
          <w:szCs w:val="16"/>
        </w:rPr>
      </w:pPr>
    </w:p>
    <w:p w14:paraId="2C202776" w14:textId="1533E58B" w:rsidR="572E33EC" w:rsidRDefault="572E33EC" w:rsidP="5905FA76">
      <w:pPr>
        <w:rPr>
          <w:sz w:val="16"/>
          <w:szCs w:val="16"/>
        </w:rPr>
      </w:pPr>
    </w:p>
    <w:p w14:paraId="291292CD" w14:textId="6B02DD6C" w:rsidR="572E33EC" w:rsidRDefault="5905FA76" w:rsidP="5905FA76">
      <w:pPr>
        <w:rPr>
          <w:sz w:val="14"/>
          <w:szCs w:val="14"/>
        </w:rPr>
      </w:pPr>
      <w:r w:rsidRPr="5905FA76">
        <w:rPr>
          <w:sz w:val="16"/>
          <w:szCs w:val="16"/>
        </w:rPr>
        <w:t>LOAD CSV WITH HEADERS FROM "</w:t>
      </w:r>
      <w:hyperlink r:id="rId13">
        <w:r w:rsidRPr="5905FA76">
          <w:rPr>
            <w:rStyle w:val="Hyperlink"/>
            <w:sz w:val="16"/>
            <w:szCs w:val="16"/>
          </w:rPr>
          <w:t>file:///diseases.csv</w:t>
        </w:r>
      </w:hyperlink>
      <w:r w:rsidRPr="5905FA76">
        <w:rPr>
          <w:sz w:val="16"/>
          <w:szCs w:val="16"/>
        </w:rPr>
        <w:t xml:space="preserve">" AS line </w:t>
      </w:r>
    </w:p>
    <w:p w14:paraId="74B2A4A9" w14:textId="2176876D" w:rsidR="572E33EC" w:rsidRDefault="5905FA76" w:rsidP="5905FA76">
      <w:pPr>
        <w:rPr>
          <w:sz w:val="14"/>
          <w:szCs w:val="14"/>
        </w:rPr>
      </w:pPr>
      <w:r w:rsidRPr="5905FA76">
        <w:rPr>
          <w:sz w:val="16"/>
          <w:szCs w:val="16"/>
        </w:rPr>
        <w:t>CREATE (d:Disease{id: toInteger(line.id), name: line.name});</w:t>
      </w:r>
    </w:p>
    <w:p w14:paraId="3D6E2A00" w14:textId="3EA8FFB4" w:rsidR="572E33EC" w:rsidRDefault="572E33EC" w:rsidP="5905FA76">
      <w:pPr>
        <w:rPr>
          <w:sz w:val="16"/>
          <w:szCs w:val="16"/>
        </w:rPr>
      </w:pPr>
    </w:p>
    <w:p w14:paraId="311DE170" w14:textId="53B26109" w:rsidR="572E33EC" w:rsidRDefault="572E33EC" w:rsidP="5905FA76">
      <w:pPr>
        <w:rPr>
          <w:sz w:val="16"/>
          <w:szCs w:val="16"/>
        </w:rPr>
      </w:pPr>
    </w:p>
    <w:p w14:paraId="7546FE49" w14:textId="1A408FB2" w:rsidR="572E33EC" w:rsidRDefault="5905FA76" w:rsidP="5905FA76">
      <w:pPr>
        <w:rPr>
          <w:sz w:val="14"/>
          <w:szCs w:val="14"/>
        </w:rPr>
      </w:pPr>
      <w:r w:rsidRPr="5905FA76">
        <w:rPr>
          <w:sz w:val="16"/>
          <w:szCs w:val="16"/>
        </w:rPr>
        <w:t>LOAD CSV WITH HEADERS FROM "</w:t>
      </w:r>
      <w:hyperlink r:id="rId14">
        <w:r w:rsidRPr="5905FA76">
          <w:rPr>
            <w:rStyle w:val="Hyperlink"/>
            <w:sz w:val="16"/>
            <w:szCs w:val="16"/>
          </w:rPr>
          <w:t>file:///has_disease.csv</w:t>
        </w:r>
      </w:hyperlink>
      <w:r w:rsidRPr="5905FA76">
        <w:rPr>
          <w:sz w:val="16"/>
          <w:szCs w:val="16"/>
        </w:rPr>
        <w:t xml:space="preserve">" AS line </w:t>
      </w:r>
    </w:p>
    <w:p w14:paraId="2E23841D" w14:textId="709F924D" w:rsidR="572E33EC" w:rsidRDefault="5905FA76" w:rsidP="5905FA76">
      <w:pPr>
        <w:rPr>
          <w:sz w:val="14"/>
          <w:szCs w:val="14"/>
        </w:rPr>
      </w:pPr>
      <w:r w:rsidRPr="5905FA76">
        <w:rPr>
          <w:sz w:val="16"/>
          <w:szCs w:val="16"/>
        </w:rPr>
        <w:t>MATCH (p:Person {id: toInteger(line.person_id)})</w:t>
      </w:r>
    </w:p>
    <w:p w14:paraId="03BFF2E0" w14:textId="4F50144B" w:rsidR="572E33EC" w:rsidRDefault="5905FA76" w:rsidP="5905FA76">
      <w:pPr>
        <w:rPr>
          <w:sz w:val="14"/>
          <w:szCs w:val="14"/>
        </w:rPr>
      </w:pPr>
      <w:r w:rsidRPr="5905FA76">
        <w:rPr>
          <w:sz w:val="16"/>
          <w:szCs w:val="16"/>
        </w:rPr>
        <w:t>MATCH (d:Disease {id: toInteger(line.disease_id)})</w:t>
      </w:r>
    </w:p>
    <w:p w14:paraId="5F7E52BD" w14:textId="7D541FDC" w:rsidR="572E33EC" w:rsidRDefault="5905FA76">
      <w:r w:rsidRPr="5905FA76">
        <w:rPr>
          <w:sz w:val="16"/>
          <w:szCs w:val="16"/>
        </w:rPr>
        <w:t>CREATE (p)-[:HAS_DISEASE {id:line.disease_relationship_id}]-&gt;(d)p</w:t>
      </w:r>
    </w:p>
    <w:p w14:paraId="7B821452" w14:textId="6EECCD72" w:rsidR="572E33EC" w:rsidRDefault="572E33EC" w:rsidP="5905FA76">
      <w:pPr>
        <w:pStyle w:val="NormalWeb"/>
        <w:spacing w:beforeLines="0" w:afterLines="0" w:line="240" w:lineRule="exact"/>
        <w:rPr>
          <w:color w:val="000000" w:themeColor="text1"/>
          <w:sz w:val="22"/>
          <w:szCs w:val="22"/>
        </w:rPr>
      </w:pPr>
    </w:p>
    <w:p w14:paraId="362F6FA5" w14:textId="39151179" w:rsidR="572E33EC" w:rsidRPr="0046111A" w:rsidRDefault="5905FA76" w:rsidP="5905FA76">
      <w:pPr>
        <w:pStyle w:val="NormalWeb"/>
        <w:spacing w:beforeLines="0" w:afterLines="0" w:line="240" w:lineRule="exact"/>
        <w:rPr>
          <w:color w:val="000000" w:themeColor="text1"/>
          <w:sz w:val="24"/>
          <w:szCs w:val="24"/>
        </w:rPr>
      </w:pPr>
      <w:r w:rsidRPr="0046111A">
        <w:rPr>
          <w:sz w:val="22"/>
          <w:szCs w:val="22"/>
        </w:rPr>
        <w:t xml:space="preserve">The next step was to determine the appropriate queries to display the medical conditions of a certain patient and their parents, and grandparents: </w:t>
      </w:r>
    </w:p>
    <w:p w14:paraId="45718E31" w14:textId="12A1A4C1" w:rsidR="572E33EC" w:rsidRDefault="572E33EC" w:rsidP="5905FA76">
      <w:pPr>
        <w:pStyle w:val="NormalWeb"/>
        <w:spacing w:beforeLines="0" w:afterLines="0" w:line="240" w:lineRule="exact"/>
        <w:rPr>
          <w:color w:val="000000" w:themeColor="text1"/>
          <w:sz w:val="22"/>
          <w:szCs w:val="22"/>
        </w:rPr>
      </w:pPr>
    </w:p>
    <w:p w14:paraId="40A14948" w14:textId="05F8257C" w:rsidR="572E33EC" w:rsidRDefault="5905FA76" w:rsidP="5905FA76">
      <w:pPr>
        <w:spacing w:line="240" w:lineRule="exact"/>
        <w:rPr>
          <w:rFonts w:ascii="Times New Roman" w:eastAsia="Times New Roman" w:hAnsi="Times New Roman" w:cs="Times New Roman"/>
          <w:sz w:val="16"/>
          <w:szCs w:val="16"/>
        </w:rPr>
      </w:pPr>
      <w:r w:rsidRPr="5905FA76">
        <w:rPr>
          <w:rFonts w:ascii="Times New Roman" w:eastAsia="Times New Roman" w:hAnsi="Times New Roman" w:cs="Times New Roman"/>
          <w:sz w:val="16"/>
          <w:szCs w:val="16"/>
        </w:rPr>
        <w:t>START u = node([NODE_NUMBER])</w:t>
      </w:r>
    </w:p>
    <w:p w14:paraId="22C52394" w14:textId="0232D7C2" w:rsidR="572E33EC" w:rsidRDefault="5905FA76" w:rsidP="5905FA76">
      <w:pPr>
        <w:spacing w:line="240" w:lineRule="exact"/>
        <w:rPr>
          <w:rFonts w:ascii="Times New Roman" w:eastAsia="Times New Roman" w:hAnsi="Times New Roman" w:cs="Times New Roman"/>
          <w:sz w:val="16"/>
          <w:szCs w:val="16"/>
        </w:rPr>
      </w:pPr>
      <w:r w:rsidRPr="5905FA76">
        <w:rPr>
          <w:rFonts w:ascii="Times New Roman" w:eastAsia="Times New Roman" w:hAnsi="Times New Roman" w:cs="Times New Roman"/>
          <w:sz w:val="16"/>
          <w:szCs w:val="16"/>
        </w:rPr>
        <w:t>MATCH (u)-[p*1..10]-&gt;(node) unwind p as r</w:t>
      </w:r>
    </w:p>
    <w:p w14:paraId="5E858591" w14:textId="49A1B08A" w:rsidR="572E33EC" w:rsidRDefault="5905FA76" w:rsidP="5905FA76">
      <w:pPr>
        <w:spacing w:line="240" w:lineRule="exact"/>
        <w:rPr>
          <w:color w:val="000000" w:themeColor="text1"/>
          <w:sz w:val="22"/>
          <w:szCs w:val="22"/>
        </w:rPr>
      </w:pPr>
      <w:r w:rsidRPr="5905FA76">
        <w:rPr>
          <w:rFonts w:ascii="Times New Roman" w:eastAsia="Times New Roman" w:hAnsi="Times New Roman" w:cs="Times New Roman"/>
          <w:sz w:val="16"/>
          <w:szCs w:val="16"/>
        </w:rPr>
        <w:t xml:space="preserve">          RETURN DISTINCT id(startNode(r)),endNode(r),u</w:t>
      </w:r>
    </w:p>
    <w:p w14:paraId="380489E2" w14:textId="74783152" w:rsidR="572E33EC" w:rsidRDefault="572E33EC" w:rsidP="5905FA76">
      <w:pPr>
        <w:spacing w:line="240" w:lineRule="exact"/>
        <w:rPr>
          <w:rFonts w:ascii="Times New Roman" w:eastAsia="Times New Roman" w:hAnsi="Times New Roman" w:cs="Times New Roman"/>
          <w:sz w:val="16"/>
          <w:szCs w:val="16"/>
        </w:rPr>
      </w:pPr>
    </w:p>
    <w:p w14:paraId="5A4FEAE5" w14:textId="2C045020" w:rsidR="572E33EC" w:rsidRPr="0046111A" w:rsidRDefault="5905FA76" w:rsidP="5905FA76">
      <w:pPr>
        <w:pStyle w:val="NormalWeb"/>
        <w:spacing w:beforeLines="0" w:afterLines="0" w:line="240" w:lineRule="exact"/>
        <w:rPr>
          <w:color w:val="000000" w:themeColor="text1"/>
          <w:sz w:val="24"/>
          <w:szCs w:val="24"/>
        </w:rPr>
      </w:pPr>
      <w:r w:rsidRPr="0046111A">
        <w:rPr>
          <w:sz w:val="22"/>
          <w:szCs w:val="22"/>
        </w:rPr>
        <w:t xml:space="preserve">We also were able to figure out a query to display the medical conditions of cousins and siblings of a certain patient in addition to their parents and grandparents: </w:t>
      </w:r>
    </w:p>
    <w:p w14:paraId="6E421C1E" w14:textId="49229A25" w:rsidR="572E33EC" w:rsidRDefault="572E33EC" w:rsidP="5905FA76">
      <w:pPr>
        <w:pStyle w:val="NormalWeb"/>
        <w:spacing w:beforeLines="0" w:afterLines="0" w:line="240" w:lineRule="exact"/>
        <w:rPr>
          <w:color w:val="000000" w:themeColor="text1"/>
          <w:sz w:val="22"/>
          <w:szCs w:val="22"/>
        </w:rPr>
      </w:pPr>
    </w:p>
    <w:p w14:paraId="21754131" w14:textId="5ADF388A" w:rsidR="572E33EC" w:rsidRDefault="5905FA76" w:rsidP="5905FA76">
      <w:pPr>
        <w:pStyle w:val="NormalWeb"/>
        <w:spacing w:beforeLines="0" w:afterLines="0" w:line="240" w:lineRule="exact"/>
        <w:rPr>
          <w:color w:val="000000" w:themeColor="text1"/>
          <w:sz w:val="22"/>
          <w:szCs w:val="22"/>
        </w:rPr>
      </w:pPr>
      <w:r w:rsidRPr="5905FA76">
        <w:rPr>
          <w:color w:val="3B3B3B"/>
          <w:sz w:val="16"/>
          <w:szCs w:val="16"/>
        </w:rPr>
        <w:lastRenderedPageBreak/>
        <w:t>START j=node([NODE_NUMBER])</w:t>
      </w:r>
      <w:r w:rsidR="572E33EC">
        <w:br/>
      </w:r>
      <w:r w:rsidRPr="5905FA76">
        <w:rPr>
          <w:color w:val="3B3B3B"/>
          <w:sz w:val="16"/>
          <w:szCs w:val="16"/>
        </w:rPr>
        <w:t>OPTIONAL MATCH (j)-[:PARENT*..10]-&gt;(k)</w:t>
      </w:r>
      <w:r w:rsidR="572E33EC">
        <w:br/>
      </w:r>
      <w:r w:rsidRPr="5905FA76">
        <w:rPr>
          <w:color w:val="3B3B3B"/>
          <w:sz w:val="16"/>
          <w:szCs w:val="16"/>
        </w:rPr>
        <w:t>WHERE size((k)-[:PARENT]-&gt;()) = 0</w:t>
      </w:r>
      <w:r w:rsidR="572E33EC">
        <w:br/>
      </w:r>
      <w:r w:rsidRPr="5905FA76">
        <w:rPr>
          <w:color w:val="3B3B3B"/>
          <w:sz w:val="16"/>
          <w:szCs w:val="16"/>
        </w:rPr>
        <w:t xml:space="preserve">OPTIONAL MATCH (k)-[:CHILD*..10]-&gt;(node) </w:t>
      </w:r>
      <w:r w:rsidR="572E33EC">
        <w:br/>
      </w:r>
      <w:r w:rsidRPr="5905FA76">
        <w:rPr>
          <w:color w:val="3B3B3B"/>
          <w:sz w:val="16"/>
          <w:szCs w:val="16"/>
        </w:rPr>
        <w:t>OPTIONAL MATCH (j)-[:CHILD*..10]-&gt;(node1)</w:t>
      </w:r>
      <w:r w:rsidR="572E33EC">
        <w:br/>
      </w:r>
      <w:r w:rsidRPr="5905FA76">
        <w:rPr>
          <w:color w:val="3B3B3B"/>
          <w:sz w:val="16"/>
          <w:szCs w:val="16"/>
        </w:rPr>
        <w:t>OPTIONAL MATCH (node)-[:HAS_DISEASE]-&gt;(node2)</w:t>
      </w:r>
      <w:r w:rsidR="572E33EC">
        <w:br/>
      </w:r>
      <w:r w:rsidRPr="5905FA76">
        <w:rPr>
          <w:color w:val="3B3B3B"/>
          <w:sz w:val="16"/>
          <w:szCs w:val="16"/>
        </w:rPr>
        <w:t>OPTIONAL MATCH (node1)-[:HAS_DISEASE]-&gt;(node3)</w:t>
      </w:r>
      <w:r w:rsidR="572E33EC">
        <w:br/>
      </w:r>
      <w:r w:rsidRPr="5905FA76">
        <w:rPr>
          <w:color w:val="3B3B3B"/>
          <w:sz w:val="16"/>
          <w:szCs w:val="16"/>
        </w:rPr>
        <w:t>RETURN DISTINCT k, node, j, node1, node2, node3</w:t>
      </w:r>
    </w:p>
    <w:p w14:paraId="36ADB823" w14:textId="447E4DAB" w:rsidR="572E33EC" w:rsidRDefault="572E33EC" w:rsidP="5905FA76">
      <w:pPr>
        <w:pStyle w:val="NormalWeb"/>
        <w:spacing w:beforeLines="0" w:afterLines="0" w:line="240" w:lineRule="exact"/>
        <w:rPr>
          <w:color w:val="000000" w:themeColor="text1"/>
          <w:sz w:val="22"/>
          <w:szCs w:val="22"/>
        </w:rPr>
      </w:pPr>
    </w:p>
    <w:p w14:paraId="5BC83256" w14:textId="79E9696B" w:rsidR="572E33EC" w:rsidRPr="00A52E70" w:rsidRDefault="0F84E0E5" w:rsidP="0F84E0E5">
      <w:pPr>
        <w:pStyle w:val="NormalWeb"/>
        <w:spacing w:beforeLines="0" w:afterLines="0" w:line="240" w:lineRule="exact"/>
        <w:rPr>
          <w:color w:val="000000" w:themeColor="text1"/>
          <w:sz w:val="24"/>
          <w:szCs w:val="24"/>
        </w:rPr>
      </w:pPr>
      <w:r w:rsidRPr="00A52E70">
        <w:rPr>
          <w:sz w:val="22"/>
          <w:szCs w:val="22"/>
        </w:rPr>
        <w:t>After we were able to display that information in Neo4j, the next step in our approach was to create a web interface to be able to visualize this information in a way that might be useful for a medical provider.  We were able to do this using the d3 tree node library and JavaScript on the frontend, retrieving data in Neo4j using Ajax HTTP requests.  The webpage allows for a user to enter a patient ID, view their family history and the associated conditions with their family they could be at risk for.</w:t>
      </w:r>
    </w:p>
    <w:p w14:paraId="6320C649" w14:textId="6EDB5668" w:rsidR="001426F8" w:rsidRPr="001426F8" w:rsidRDefault="001426F8" w:rsidP="00582413">
      <w:pPr>
        <w:pStyle w:val="NormalWeb"/>
        <w:spacing w:beforeLines="0" w:afterLines="0" w:line="240" w:lineRule="exact"/>
        <w:jc w:val="both"/>
        <w:rPr>
          <w:rFonts w:ascii="Helvetica" w:hAnsi="Helvetica" w:cs="Helvetica"/>
          <w:b/>
          <w:color w:val="000000" w:themeColor="text1"/>
          <w:sz w:val="24"/>
          <w:szCs w:val="18"/>
        </w:rPr>
      </w:pPr>
    </w:p>
    <w:p w14:paraId="5647914B" w14:textId="34E3BF58" w:rsidR="00037A37" w:rsidRDefault="00821A09" w:rsidP="00582413">
      <w:pPr>
        <w:pStyle w:val="NormalWeb"/>
        <w:spacing w:beforeLines="0" w:afterLines="0" w:line="240" w:lineRule="exact"/>
        <w:jc w:val="both"/>
        <w:rPr>
          <w:rFonts w:ascii="Helvetica" w:hAnsi="Helvetica" w:cs="Helvetica"/>
          <w:b/>
          <w:color w:val="000000" w:themeColor="text1"/>
          <w:sz w:val="24"/>
          <w:szCs w:val="18"/>
        </w:rPr>
      </w:pPr>
      <w:r>
        <w:rPr>
          <w:rFonts w:ascii="Helvetica" w:hAnsi="Helvetica" w:cs="Helvetica"/>
          <w:b/>
          <w:color w:val="000000" w:themeColor="text1"/>
          <w:sz w:val="24"/>
          <w:szCs w:val="18"/>
        </w:rPr>
        <w:t>8</w:t>
      </w:r>
      <w:r w:rsidRPr="00153A9E">
        <w:rPr>
          <w:rFonts w:ascii="Helvetica" w:hAnsi="Helvetica" w:cs="Helvetica"/>
          <w:b/>
          <w:color w:val="000000" w:themeColor="text1"/>
          <w:sz w:val="24"/>
          <w:szCs w:val="18"/>
        </w:rPr>
        <w:t xml:space="preserve">. </w:t>
      </w:r>
      <w:r>
        <w:rPr>
          <w:rFonts w:ascii="Helvetica" w:hAnsi="Helvetica" w:cs="Helvetica"/>
          <w:b/>
          <w:color w:val="000000" w:themeColor="text1"/>
          <w:sz w:val="24"/>
          <w:szCs w:val="18"/>
        </w:rPr>
        <w:t>Roadblocks</w:t>
      </w:r>
    </w:p>
    <w:p w14:paraId="42ED7712" w14:textId="6C69EFB1" w:rsidR="00B736F8" w:rsidRPr="00153A9E" w:rsidRDefault="00B736F8" w:rsidP="00582413">
      <w:pPr>
        <w:pStyle w:val="NormalWeb"/>
        <w:spacing w:beforeLines="0" w:afterLines="0" w:line="240" w:lineRule="exact"/>
        <w:jc w:val="both"/>
        <w:rPr>
          <w:rFonts w:ascii="Helvetica" w:hAnsi="Helvetica" w:cs="Helvetica"/>
          <w:b/>
          <w:color w:val="000000" w:themeColor="text1"/>
          <w:sz w:val="24"/>
          <w:szCs w:val="18"/>
        </w:rPr>
      </w:pPr>
    </w:p>
    <w:p w14:paraId="55991CD9" w14:textId="2BD861FF" w:rsidR="000F77BE" w:rsidRDefault="002A2373" w:rsidP="00582413">
      <w:pPr>
        <w:pStyle w:val="NormalWeb"/>
        <w:spacing w:beforeLines="0" w:afterLines="0" w:line="240" w:lineRule="exact"/>
        <w:jc w:val="both"/>
        <w:rPr>
          <w:color w:val="000000" w:themeColor="text1"/>
          <w:sz w:val="22"/>
          <w:szCs w:val="18"/>
        </w:rPr>
      </w:pPr>
      <w:r>
        <w:rPr>
          <w:noProof/>
          <w:color w:val="000000" w:themeColor="text1"/>
          <w:sz w:val="22"/>
          <w:szCs w:val="18"/>
        </w:rPr>
        <w:drawing>
          <wp:anchor distT="0" distB="0" distL="114300" distR="114300" simplePos="0" relativeHeight="251662336" behindDoc="0" locked="0" layoutInCell="1" allowOverlap="1" wp14:anchorId="5D802C2E" wp14:editId="18CA1E52">
            <wp:simplePos x="0" y="0"/>
            <wp:positionH relativeFrom="margin">
              <wp:posOffset>3352800</wp:posOffset>
            </wp:positionH>
            <wp:positionV relativeFrom="paragraph">
              <wp:posOffset>536938</wp:posOffset>
            </wp:positionV>
            <wp:extent cx="3042285" cy="1708785"/>
            <wp:effectExtent l="0" t="0" r="571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2285" cy="1708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F04">
        <w:rPr>
          <w:noProof/>
        </w:rPr>
        <mc:AlternateContent>
          <mc:Choice Requires="wps">
            <w:drawing>
              <wp:anchor distT="0" distB="0" distL="114300" distR="114300" simplePos="0" relativeHeight="251661312" behindDoc="0" locked="0" layoutInCell="1" allowOverlap="1" wp14:anchorId="56D9CC80" wp14:editId="60F113C7">
                <wp:simplePos x="0" y="0"/>
                <wp:positionH relativeFrom="column">
                  <wp:posOffset>3357880</wp:posOffset>
                </wp:positionH>
                <wp:positionV relativeFrom="paragraph">
                  <wp:posOffset>2347958</wp:posOffset>
                </wp:positionV>
                <wp:extent cx="3034030" cy="30988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34030" cy="309880"/>
                        </a:xfrm>
                        <a:prstGeom prst="rect">
                          <a:avLst/>
                        </a:prstGeom>
                        <a:solidFill>
                          <a:prstClr val="white"/>
                        </a:solidFill>
                        <a:ln>
                          <a:noFill/>
                        </a:ln>
                      </wps:spPr>
                      <wps:txbx>
                        <w:txbxContent>
                          <w:p w14:paraId="79CBDC0D" w14:textId="63FC1582" w:rsidR="0036435A" w:rsidRPr="00544E9D" w:rsidRDefault="0036435A" w:rsidP="0036435A">
                            <w:pPr>
                              <w:pStyle w:val="Caption"/>
                              <w:rPr>
                                <w:rFonts w:ascii="Times" w:hAnsi="Times" w:cs="Times"/>
                                <w:color w:val="auto"/>
                              </w:rPr>
                            </w:pPr>
                            <w:r w:rsidRPr="00544E9D">
                              <w:rPr>
                                <w:rFonts w:ascii="Times" w:hAnsi="Times" w:cs="Times"/>
                                <w:b/>
                                <w:bCs/>
                                <w:i w:val="0"/>
                                <w:iCs w:val="0"/>
                                <w:color w:val="auto"/>
                              </w:rPr>
                              <w:t>Figure 2:</w:t>
                            </w:r>
                            <w:r w:rsidRPr="00544E9D">
                              <w:rPr>
                                <w:rFonts w:ascii="Times" w:hAnsi="Times" w:cs="Times"/>
                                <w:color w:val="auto"/>
                              </w:rPr>
                              <w:t xml:space="preserve"> Sample run of the </w:t>
                            </w:r>
                            <w:r w:rsidR="005B29E2" w:rsidRPr="00544E9D">
                              <w:rPr>
                                <w:rFonts w:ascii="Times" w:hAnsi="Times" w:cs="Times"/>
                                <w:color w:val="auto"/>
                              </w:rPr>
                              <w:t xml:space="preserve">web application that shows a family tree </w:t>
                            </w:r>
                            <w:r w:rsidR="00C83A38" w:rsidRPr="00544E9D">
                              <w:rPr>
                                <w:rFonts w:ascii="Times" w:hAnsi="Times" w:cs="Times"/>
                                <w:color w:val="auto"/>
                              </w:rPr>
                              <w:t>of the patient Paddy Johnson.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D9CC80" id="_x0000_t202" coordsize="21600,21600" o:spt="202" path="m,l,21600r21600,l21600,xe">
                <v:stroke joinstyle="miter"/>
                <v:path gradientshapeok="t" o:connecttype="rect"/>
              </v:shapetype>
              <v:shape id="Text Box 1" o:spid="_x0000_s1026" type="#_x0000_t202" style="position:absolute;left:0;text-align:left;margin-left:264.4pt;margin-top:184.9pt;width:238.9pt;height:2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" stroked="f">
                <v:textbox inset="0,0,0,0">
                  <w:txbxContent>
                    <w:p w14:paraId="79CBDC0D" w14:textId="63FC1582" w:rsidR="0036435A" w:rsidRPr="00544E9D" w:rsidRDefault="0036435A" w:rsidP="0036435A">
                      <w:pPr>
                        <w:pStyle w:val="Caption"/>
                        <w:rPr>
                          <w:rFonts w:ascii="Times" w:hAnsi="Times" w:cs="Times"/>
                          <w:color w:val="auto"/>
                        </w:rPr>
                      </w:pPr>
                      <w:r w:rsidRPr="00544E9D">
                        <w:rPr>
                          <w:rFonts w:ascii="Times" w:hAnsi="Times" w:cs="Times"/>
                          <w:b/>
                          <w:bCs/>
                          <w:i w:val="0"/>
                          <w:iCs w:val="0"/>
                          <w:color w:val="auto"/>
                        </w:rPr>
                        <w:t>Figure 2:</w:t>
                      </w:r>
                      <w:r w:rsidRPr="00544E9D">
                        <w:rPr>
                          <w:rFonts w:ascii="Times" w:hAnsi="Times" w:cs="Times"/>
                          <w:color w:val="auto"/>
                        </w:rPr>
                        <w:t xml:space="preserve"> Sample run of the </w:t>
                      </w:r>
                      <w:r w:rsidR="005B29E2" w:rsidRPr="00544E9D">
                        <w:rPr>
                          <w:rFonts w:ascii="Times" w:hAnsi="Times" w:cs="Times"/>
                          <w:color w:val="auto"/>
                        </w:rPr>
                        <w:t xml:space="preserve">web application that shows a family tree </w:t>
                      </w:r>
                      <w:r w:rsidR="00C83A38" w:rsidRPr="00544E9D">
                        <w:rPr>
                          <w:rFonts w:ascii="Times" w:hAnsi="Times" w:cs="Times"/>
                          <w:color w:val="auto"/>
                        </w:rPr>
                        <w:t>of the patient Paddy Johnson.</w:t>
                      </w:r>
                    </w:p>
                  </w:txbxContent>
                </v:textbox>
                <w10:wrap type="topAndBottom"/>
              </v:shape>
            </w:pict>
          </mc:Fallback>
        </mc:AlternateContent>
      </w:r>
      <w:r w:rsidR="00843EE0">
        <w:rPr>
          <w:color w:val="000000" w:themeColor="text1"/>
          <w:sz w:val="22"/>
          <w:szCs w:val="18"/>
        </w:rPr>
        <w:t>Because real medical data is sensitive, we needed to generate our own medical data.  T</w:t>
      </w:r>
      <w:r w:rsidR="006A1F7C">
        <w:rPr>
          <w:color w:val="000000" w:themeColor="text1"/>
          <w:sz w:val="22"/>
          <w:szCs w:val="18"/>
        </w:rPr>
        <w:t xml:space="preserve">he data generation step was difficult because we had specific expectations about the data.  For the data to be useful with our queries, we needed </w:t>
      </w:r>
      <w:r w:rsidR="007C0195">
        <w:rPr>
          <w:color w:val="000000" w:themeColor="text1"/>
          <w:sz w:val="22"/>
          <w:szCs w:val="18"/>
        </w:rPr>
        <w:t>patients who were connected by parent, grandparent, etc. relationships, rather than completely random patients.</w:t>
      </w:r>
      <w:r w:rsidR="000D6B40">
        <w:rPr>
          <w:color w:val="000000" w:themeColor="text1"/>
          <w:sz w:val="22"/>
          <w:szCs w:val="18"/>
        </w:rPr>
        <w:t xml:space="preserve">  To overcome this roadblock, we generated </w:t>
      </w:r>
      <w:r w:rsidR="0068299A">
        <w:rPr>
          <w:color w:val="000000" w:themeColor="text1"/>
          <w:sz w:val="22"/>
          <w:szCs w:val="18"/>
        </w:rPr>
        <w:t>random data for each patient that included the patient name, the names of each parent</w:t>
      </w:r>
      <w:r w:rsidR="00FA3CBB">
        <w:rPr>
          <w:color w:val="000000" w:themeColor="text1"/>
          <w:sz w:val="22"/>
          <w:szCs w:val="18"/>
        </w:rPr>
        <w:t>, an address, and a phone number.  Then, we copied some of the names from the parent columns and made them into patients with</w:t>
      </w:r>
      <w:r w:rsidR="006A4BC0">
        <w:rPr>
          <w:color w:val="000000" w:themeColor="text1"/>
          <w:sz w:val="22"/>
          <w:szCs w:val="18"/>
        </w:rPr>
        <w:t xml:space="preserve"> a set of parents who would be grandparents to the original patient</w:t>
      </w:r>
      <w:r w:rsidR="001F2953">
        <w:rPr>
          <w:color w:val="000000" w:themeColor="text1"/>
          <w:sz w:val="22"/>
          <w:szCs w:val="18"/>
        </w:rPr>
        <w:t xml:space="preserve">s.  We also </w:t>
      </w:r>
      <w:r w:rsidR="00CD192B">
        <w:rPr>
          <w:color w:val="000000" w:themeColor="text1"/>
          <w:sz w:val="22"/>
          <w:szCs w:val="18"/>
        </w:rPr>
        <w:t xml:space="preserve">sometimes </w:t>
      </w:r>
      <w:r w:rsidR="001F2953">
        <w:rPr>
          <w:color w:val="000000" w:themeColor="text1"/>
          <w:sz w:val="22"/>
          <w:szCs w:val="18"/>
        </w:rPr>
        <w:t xml:space="preserve">copied both parent names </w:t>
      </w:r>
      <w:r w:rsidR="00CD192B">
        <w:rPr>
          <w:color w:val="000000" w:themeColor="text1"/>
          <w:sz w:val="22"/>
          <w:szCs w:val="18"/>
        </w:rPr>
        <w:t xml:space="preserve">into a new column and generated </w:t>
      </w:r>
      <w:r w:rsidR="00685D68">
        <w:rPr>
          <w:color w:val="000000" w:themeColor="text1"/>
          <w:sz w:val="22"/>
          <w:szCs w:val="18"/>
        </w:rPr>
        <w:t>new names for the patient, so that multiple patients would have the same patients.  This created sibling relationships.  We wrote out a process detailing how to manually generate children, parents, grandparents, great-grandparents, siblings, and cousins in reasonable quantities.</w:t>
      </w:r>
      <w:r w:rsidR="00110C9C">
        <w:rPr>
          <w:color w:val="000000" w:themeColor="text1"/>
          <w:sz w:val="22"/>
          <w:szCs w:val="18"/>
        </w:rPr>
        <w:t xml:space="preserve">  Similarly, </w:t>
      </w:r>
      <w:r w:rsidR="007603AB">
        <w:rPr>
          <w:color w:val="000000" w:themeColor="text1"/>
          <w:sz w:val="22"/>
          <w:szCs w:val="18"/>
        </w:rPr>
        <w:t>we generated patient diseases randomly, although in this case, we used an automated script.</w:t>
      </w:r>
    </w:p>
    <w:p w14:paraId="44F3E6B7" w14:textId="167EBA16" w:rsidR="007603AB" w:rsidRDefault="007603AB" w:rsidP="00582413">
      <w:pPr>
        <w:pStyle w:val="NormalWeb"/>
        <w:spacing w:beforeLines="0" w:afterLines="0" w:line="240" w:lineRule="exact"/>
        <w:jc w:val="both"/>
        <w:rPr>
          <w:color w:val="000000" w:themeColor="text1"/>
          <w:sz w:val="22"/>
          <w:szCs w:val="18"/>
        </w:rPr>
      </w:pPr>
    </w:p>
    <w:p w14:paraId="16B5AB8C" w14:textId="0A1ADEB5" w:rsidR="00D52961" w:rsidRDefault="00D52961" w:rsidP="00582413">
      <w:pPr>
        <w:pStyle w:val="NormalWeb"/>
        <w:spacing w:beforeLines="0" w:afterLines="0" w:line="240" w:lineRule="exact"/>
        <w:jc w:val="both"/>
        <w:rPr>
          <w:color w:val="000000" w:themeColor="text1"/>
          <w:sz w:val="22"/>
          <w:szCs w:val="18"/>
        </w:rPr>
      </w:pPr>
      <w:r>
        <w:rPr>
          <w:color w:val="000000" w:themeColor="text1"/>
          <w:sz w:val="22"/>
          <w:szCs w:val="18"/>
        </w:rPr>
        <w:t>Medical data contains a lot of information, and even in our self-generated data, we had the relationships between children, parents, grandparents, great-grandparents, siblings, and cousins, along with all the diseases each family member had</w:t>
      </w:r>
      <w:r w:rsidR="00E1742E">
        <w:rPr>
          <w:color w:val="000000" w:themeColor="text1"/>
          <w:sz w:val="22"/>
          <w:szCs w:val="18"/>
        </w:rPr>
        <w:t xml:space="preserve">.  We had a lot of information to represent, but that information also led to high complexity.  We did not want to overwhelm ourselves as we developed the code, and we did not want to overwhelm our potential users with the information we put into the visualization.  </w:t>
      </w:r>
      <w:r w:rsidR="00C940AE">
        <w:rPr>
          <w:color w:val="000000" w:themeColor="text1"/>
          <w:sz w:val="22"/>
          <w:szCs w:val="18"/>
        </w:rPr>
        <w:t xml:space="preserve">To reduce </w:t>
      </w:r>
      <w:r w:rsidR="00C940AE">
        <w:rPr>
          <w:color w:val="000000" w:themeColor="text1"/>
          <w:sz w:val="22"/>
          <w:szCs w:val="18"/>
        </w:rPr>
        <w:t>complexity, we decided to focus on parent, grandparent, and great-grandparent relationships</w:t>
      </w:r>
      <w:r w:rsidR="00F910CA">
        <w:rPr>
          <w:color w:val="000000" w:themeColor="text1"/>
          <w:sz w:val="22"/>
          <w:szCs w:val="18"/>
        </w:rPr>
        <w:t xml:space="preserve">, which are cases of direct </w:t>
      </w:r>
      <w:r w:rsidR="00DE3735">
        <w:rPr>
          <w:color w:val="000000" w:themeColor="text1"/>
          <w:sz w:val="22"/>
          <w:szCs w:val="18"/>
        </w:rPr>
        <w:t>desc</w:t>
      </w:r>
      <w:r w:rsidR="007D578C">
        <w:rPr>
          <w:color w:val="000000" w:themeColor="text1"/>
          <w:sz w:val="22"/>
          <w:szCs w:val="18"/>
        </w:rPr>
        <w:t>ent</w:t>
      </w:r>
      <w:r w:rsidR="002209D0">
        <w:rPr>
          <w:color w:val="000000" w:themeColor="text1"/>
          <w:sz w:val="22"/>
          <w:szCs w:val="18"/>
        </w:rPr>
        <w:t>.  To reduce the complexity of the graph, w</w:t>
      </w:r>
      <w:r w:rsidR="006010EA">
        <w:rPr>
          <w:color w:val="000000" w:themeColor="text1"/>
          <w:sz w:val="22"/>
          <w:szCs w:val="18"/>
        </w:rPr>
        <w:t>e show the</w:t>
      </w:r>
      <w:r w:rsidR="00AD0CF7">
        <w:rPr>
          <w:color w:val="000000" w:themeColor="text1"/>
          <w:sz w:val="22"/>
          <w:szCs w:val="18"/>
        </w:rPr>
        <w:t xml:space="preserve"> patient who was searched, any</w:t>
      </w:r>
      <w:r w:rsidR="007D578C">
        <w:rPr>
          <w:color w:val="000000" w:themeColor="text1"/>
          <w:sz w:val="22"/>
          <w:szCs w:val="18"/>
        </w:rPr>
        <w:t xml:space="preserve"> ancestors or descendants, and </w:t>
      </w:r>
      <w:r w:rsidR="00FE568E">
        <w:rPr>
          <w:color w:val="000000" w:themeColor="text1"/>
          <w:sz w:val="22"/>
          <w:szCs w:val="18"/>
        </w:rPr>
        <w:t>each person in the graph’s diseases.</w:t>
      </w:r>
    </w:p>
    <w:p w14:paraId="2DF8BDC7" w14:textId="77777777" w:rsidR="001426F8" w:rsidRPr="001426F8" w:rsidRDefault="001426F8" w:rsidP="00582413">
      <w:pPr>
        <w:pStyle w:val="NormalWeb"/>
        <w:spacing w:beforeLines="0" w:afterLines="0" w:line="240" w:lineRule="exact"/>
        <w:jc w:val="both"/>
        <w:rPr>
          <w:rFonts w:ascii="Helvetica" w:hAnsi="Helvetica" w:cs="Helvetica"/>
          <w:color w:val="000000" w:themeColor="text1"/>
          <w:sz w:val="24"/>
          <w:szCs w:val="18"/>
        </w:rPr>
      </w:pPr>
    </w:p>
    <w:p w14:paraId="667B573E" w14:textId="6D238719" w:rsidR="000F77BE" w:rsidRDefault="00821A09" w:rsidP="006D3CDA">
      <w:pPr>
        <w:pStyle w:val="NormalWeb"/>
        <w:spacing w:beforeLines="0" w:afterLines="0" w:line="240" w:lineRule="exact"/>
        <w:jc w:val="both"/>
        <w:rPr>
          <w:rFonts w:ascii="Helvetica" w:hAnsi="Helvetica" w:cs="Helvetica"/>
          <w:b/>
          <w:color w:val="000000" w:themeColor="text1"/>
          <w:sz w:val="24"/>
          <w:szCs w:val="18"/>
        </w:rPr>
      </w:pPr>
      <w:r>
        <w:rPr>
          <w:rFonts w:ascii="Helvetica" w:hAnsi="Helvetica" w:cs="Helvetica"/>
          <w:b/>
          <w:color w:val="000000" w:themeColor="text1"/>
          <w:sz w:val="24"/>
          <w:szCs w:val="18"/>
        </w:rPr>
        <w:t>9</w:t>
      </w:r>
      <w:r w:rsidR="000F77BE" w:rsidRPr="00153A9E">
        <w:rPr>
          <w:rFonts w:ascii="Helvetica" w:hAnsi="Helvetica" w:cs="Helvetica"/>
          <w:b/>
          <w:color w:val="000000" w:themeColor="text1"/>
          <w:sz w:val="24"/>
          <w:szCs w:val="18"/>
        </w:rPr>
        <w:t>. Results</w:t>
      </w:r>
    </w:p>
    <w:p w14:paraId="00D7AE68" w14:textId="09187191" w:rsidR="00EE587B" w:rsidRDefault="00167C56" w:rsidP="00963581">
      <w:pPr>
        <w:pStyle w:val="NormalWeb"/>
        <w:spacing w:beforeLines="0" w:afterLines="0" w:line="240" w:lineRule="exact"/>
        <w:jc w:val="both"/>
        <w:rPr>
          <w:color w:val="000000" w:themeColor="text1"/>
          <w:sz w:val="22"/>
          <w:szCs w:val="18"/>
        </w:rPr>
      </w:pPr>
      <w:r>
        <w:rPr>
          <w:color w:val="000000" w:themeColor="text1"/>
          <w:sz w:val="22"/>
          <w:szCs w:val="18"/>
        </w:rPr>
        <w:t xml:space="preserve">As mentioned earlier, the primary objective of this project is to </w:t>
      </w:r>
      <w:r w:rsidR="003D7D5A">
        <w:rPr>
          <w:color w:val="000000" w:themeColor="text1"/>
          <w:sz w:val="22"/>
          <w:szCs w:val="18"/>
        </w:rPr>
        <w:t xml:space="preserve">effectively </w:t>
      </w:r>
      <w:r w:rsidR="00286E66">
        <w:rPr>
          <w:color w:val="000000" w:themeColor="text1"/>
          <w:sz w:val="22"/>
          <w:szCs w:val="18"/>
        </w:rPr>
        <w:t>manipulate</w:t>
      </w:r>
      <w:r w:rsidR="003D7D5A">
        <w:rPr>
          <w:color w:val="000000" w:themeColor="text1"/>
          <w:sz w:val="22"/>
          <w:szCs w:val="18"/>
        </w:rPr>
        <w:t xml:space="preserve"> patients</w:t>
      </w:r>
      <w:r w:rsidR="00286E66">
        <w:rPr>
          <w:color w:val="000000" w:themeColor="text1"/>
          <w:sz w:val="22"/>
          <w:szCs w:val="18"/>
        </w:rPr>
        <w:t>’</w:t>
      </w:r>
      <w:r w:rsidR="003D7D5A">
        <w:rPr>
          <w:color w:val="000000" w:themeColor="text1"/>
          <w:sz w:val="22"/>
          <w:szCs w:val="18"/>
        </w:rPr>
        <w:t xml:space="preserve"> data in a way that </w:t>
      </w:r>
      <w:r w:rsidR="00286E66">
        <w:rPr>
          <w:color w:val="000000" w:themeColor="text1"/>
          <w:sz w:val="22"/>
          <w:szCs w:val="18"/>
        </w:rPr>
        <w:t xml:space="preserve">helps doctors diagnose their patients. </w:t>
      </w:r>
      <w:r w:rsidR="003076BC">
        <w:rPr>
          <w:color w:val="000000" w:themeColor="text1"/>
          <w:sz w:val="22"/>
          <w:szCs w:val="18"/>
        </w:rPr>
        <w:t>After generating patients’ data, w</w:t>
      </w:r>
      <w:r w:rsidR="005A5C98">
        <w:rPr>
          <w:color w:val="000000" w:themeColor="text1"/>
          <w:sz w:val="22"/>
          <w:szCs w:val="18"/>
        </w:rPr>
        <w:t xml:space="preserve">e </w:t>
      </w:r>
      <w:r w:rsidR="004A3AE6">
        <w:rPr>
          <w:color w:val="000000" w:themeColor="text1"/>
          <w:sz w:val="22"/>
          <w:szCs w:val="18"/>
        </w:rPr>
        <w:t xml:space="preserve">utilized modern web technologies to </w:t>
      </w:r>
      <w:r w:rsidR="003076BC">
        <w:rPr>
          <w:color w:val="000000" w:themeColor="text1"/>
          <w:sz w:val="22"/>
          <w:szCs w:val="18"/>
        </w:rPr>
        <w:t>retrieve, process, visualize</w:t>
      </w:r>
      <w:r w:rsidR="0060561E">
        <w:rPr>
          <w:color w:val="000000" w:themeColor="text1"/>
          <w:sz w:val="22"/>
          <w:szCs w:val="18"/>
        </w:rPr>
        <w:t xml:space="preserve">, and display this data </w:t>
      </w:r>
      <w:r w:rsidR="00013530">
        <w:rPr>
          <w:color w:val="000000" w:themeColor="text1"/>
          <w:sz w:val="22"/>
          <w:szCs w:val="18"/>
        </w:rPr>
        <w:t xml:space="preserve">on a web app. </w:t>
      </w:r>
      <w:r w:rsidR="00F337C5">
        <w:rPr>
          <w:color w:val="000000" w:themeColor="text1"/>
          <w:sz w:val="22"/>
          <w:szCs w:val="18"/>
        </w:rPr>
        <w:t>That is, w</w:t>
      </w:r>
      <w:r w:rsidR="00013530">
        <w:rPr>
          <w:color w:val="000000" w:themeColor="text1"/>
          <w:sz w:val="22"/>
          <w:szCs w:val="18"/>
        </w:rPr>
        <w:t xml:space="preserve">e developed a web application that enables </w:t>
      </w:r>
      <w:r w:rsidR="00C649ED">
        <w:rPr>
          <w:color w:val="000000" w:themeColor="text1"/>
          <w:sz w:val="22"/>
          <w:szCs w:val="18"/>
        </w:rPr>
        <w:t xml:space="preserve">doctors to search for </w:t>
      </w:r>
      <w:r w:rsidR="00680481">
        <w:rPr>
          <w:color w:val="000000" w:themeColor="text1"/>
          <w:sz w:val="22"/>
          <w:szCs w:val="18"/>
        </w:rPr>
        <w:t xml:space="preserve">a </w:t>
      </w:r>
      <w:r w:rsidR="00C649ED">
        <w:rPr>
          <w:color w:val="000000" w:themeColor="text1"/>
          <w:sz w:val="22"/>
          <w:szCs w:val="18"/>
        </w:rPr>
        <w:t xml:space="preserve">patient, </w:t>
      </w:r>
      <w:r w:rsidR="00D46829">
        <w:rPr>
          <w:color w:val="000000" w:themeColor="text1"/>
          <w:sz w:val="22"/>
          <w:szCs w:val="18"/>
        </w:rPr>
        <w:t>then</w:t>
      </w:r>
      <w:r w:rsidR="00C649ED">
        <w:rPr>
          <w:color w:val="000000" w:themeColor="text1"/>
          <w:sz w:val="22"/>
          <w:szCs w:val="18"/>
        </w:rPr>
        <w:t xml:space="preserve"> </w:t>
      </w:r>
      <w:r w:rsidR="00655EC6">
        <w:rPr>
          <w:color w:val="000000" w:themeColor="text1"/>
          <w:sz w:val="22"/>
          <w:szCs w:val="18"/>
        </w:rPr>
        <w:t xml:space="preserve">the </w:t>
      </w:r>
      <w:r w:rsidR="00680481">
        <w:rPr>
          <w:color w:val="000000" w:themeColor="text1"/>
          <w:sz w:val="22"/>
          <w:szCs w:val="18"/>
        </w:rPr>
        <w:t xml:space="preserve">website displays the family history tree of this patient along with </w:t>
      </w:r>
      <w:r w:rsidR="00407E09">
        <w:rPr>
          <w:color w:val="000000" w:themeColor="text1"/>
          <w:sz w:val="22"/>
          <w:szCs w:val="18"/>
        </w:rPr>
        <w:t xml:space="preserve">the diseases that each person in the family has. </w:t>
      </w:r>
      <w:r w:rsidR="001E4049">
        <w:rPr>
          <w:color w:val="000000" w:themeColor="text1"/>
          <w:sz w:val="22"/>
          <w:szCs w:val="18"/>
        </w:rPr>
        <w:t>Not only does the website display the data in a meaningful way</w:t>
      </w:r>
      <w:r w:rsidR="00A30045">
        <w:rPr>
          <w:color w:val="000000" w:themeColor="text1"/>
          <w:sz w:val="22"/>
          <w:szCs w:val="18"/>
        </w:rPr>
        <w:t xml:space="preserve"> represented in the family tree</w:t>
      </w:r>
      <w:r w:rsidR="00694178">
        <w:rPr>
          <w:color w:val="000000" w:themeColor="text1"/>
          <w:sz w:val="22"/>
          <w:szCs w:val="18"/>
        </w:rPr>
        <w:t xml:space="preserve">, but it also marks </w:t>
      </w:r>
      <w:r w:rsidR="00687976">
        <w:rPr>
          <w:color w:val="000000" w:themeColor="text1"/>
          <w:sz w:val="22"/>
          <w:szCs w:val="18"/>
        </w:rPr>
        <w:t>common</w:t>
      </w:r>
      <w:r w:rsidR="00694178">
        <w:rPr>
          <w:color w:val="000000" w:themeColor="text1"/>
          <w:sz w:val="22"/>
          <w:szCs w:val="18"/>
        </w:rPr>
        <w:t xml:space="preserve"> diseases </w:t>
      </w:r>
      <w:r w:rsidR="00687976">
        <w:rPr>
          <w:color w:val="000000" w:themeColor="text1"/>
          <w:sz w:val="22"/>
          <w:szCs w:val="18"/>
        </w:rPr>
        <w:t>in that family to indicate</w:t>
      </w:r>
      <w:r w:rsidR="0033234F">
        <w:rPr>
          <w:color w:val="000000" w:themeColor="text1"/>
          <w:sz w:val="22"/>
          <w:szCs w:val="18"/>
        </w:rPr>
        <w:t xml:space="preserve"> potential disease</w:t>
      </w:r>
      <w:r w:rsidR="00554880">
        <w:rPr>
          <w:color w:val="000000" w:themeColor="text1"/>
          <w:sz w:val="22"/>
          <w:szCs w:val="18"/>
        </w:rPr>
        <w:t>s</w:t>
      </w:r>
      <w:r w:rsidR="0033234F">
        <w:rPr>
          <w:color w:val="000000" w:themeColor="text1"/>
          <w:sz w:val="22"/>
          <w:szCs w:val="18"/>
        </w:rPr>
        <w:t xml:space="preserve"> that </w:t>
      </w:r>
      <w:r w:rsidR="005A76B0">
        <w:rPr>
          <w:color w:val="000000" w:themeColor="text1"/>
          <w:sz w:val="22"/>
          <w:szCs w:val="18"/>
        </w:rPr>
        <w:t>the patient could have. Figure 2 shows a sample run of the website</w:t>
      </w:r>
      <w:r w:rsidR="00C85DEA">
        <w:rPr>
          <w:color w:val="000000" w:themeColor="text1"/>
          <w:sz w:val="22"/>
          <w:szCs w:val="18"/>
        </w:rPr>
        <w:t xml:space="preserve"> displaying </w:t>
      </w:r>
      <w:r w:rsidR="001E1831">
        <w:rPr>
          <w:color w:val="000000" w:themeColor="text1"/>
          <w:sz w:val="22"/>
          <w:szCs w:val="18"/>
        </w:rPr>
        <w:t>the family tree of Paddy Johnson</w:t>
      </w:r>
      <w:r w:rsidR="00D33BA1">
        <w:rPr>
          <w:color w:val="000000" w:themeColor="text1"/>
          <w:sz w:val="22"/>
          <w:szCs w:val="18"/>
        </w:rPr>
        <w:t xml:space="preserve">. As </w:t>
      </w:r>
      <w:r w:rsidR="00C61C9C">
        <w:rPr>
          <w:color w:val="000000" w:themeColor="text1"/>
          <w:sz w:val="22"/>
          <w:szCs w:val="18"/>
        </w:rPr>
        <w:t>indicated with the red font color</w:t>
      </w:r>
      <w:r w:rsidR="00D33BA1">
        <w:rPr>
          <w:color w:val="000000" w:themeColor="text1"/>
          <w:sz w:val="22"/>
          <w:szCs w:val="18"/>
        </w:rPr>
        <w:t xml:space="preserve">, </w:t>
      </w:r>
      <w:r w:rsidR="00557625">
        <w:rPr>
          <w:color w:val="000000" w:themeColor="text1"/>
          <w:sz w:val="22"/>
          <w:szCs w:val="18"/>
        </w:rPr>
        <w:t xml:space="preserve">ADHD is a common disease in </w:t>
      </w:r>
      <w:r w:rsidR="00C61C9C">
        <w:rPr>
          <w:color w:val="000000" w:themeColor="text1"/>
          <w:sz w:val="22"/>
          <w:szCs w:val="18"/>
        </w:rPr>
        <w:t xml:space="preserve">this family. </w:t>
      </w:r>
    </w:p>
    <w:p w14:paraId="77339D2F" w14:textId="27343460" w:rsidR="00CE46B1" w:rsidRDefault="002A2373" w:rsidP="00303FF6">
      <w:pPr>
        <w:pStyle w:val="NormalWeb"/>
        <w:spacing w:beforeLines="0" w:afterLines="0" w:line="240" w:lineRule="exact"/>
        <w:jc w:val="both"/>
        <w:rPr>
          <w:color w:val="000000" w:themeColor="text1"/>
          <w:sz w:val="22"/>
          <w:szCs w:val="18"/>
        </w:rPr>
      </w:pPr>
      <w:r>
        <w:rPr>
          <w:noProof/>
          <w:color w:val="000000" w:themeColor="text1"/>
          <w:sz w:val="22"/>
          <w:szCs w:val="18"/>
        </w:rPr>
        <w:drawing>
          <wp:anchor distT="0" distB="0" distL="114300" distR="114300" simplePos="0" relativeHeight="251663360" behindDoc="0" locked="0" layoutInCell="1" allowOverlap="1" wp14:anchorId="51F26EC5" wp14:editId="486E1929">
            <wp:simplePos x="0" y="0"/>
            <wp:positionH relativeFrom="margin">
              <wp:posOffset>4909185</wp:posOffset>
            </wp:positionH>
            <wp:positionV relativeFrom="paragraph">
              <wp:posOffset>2204085</wp:posOffset>
            </wp:positionV>
            <wp:extent cx="1488440" cy="20618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8440" cy="2061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581">
        <w:rPr>
          <w:color w:val="000000" w:themeColor="text1"/>
          <w:sz w:val="22"/>
          <w:szCs w:val="18"/>
        </w:rPr>
        <w:t xml:space="preserve">In addition to </w:t>
      </w:r>
      <w:r w:rsidR="00CA3306">
        <w:rPr>
          <w:color w:val="000000" w:themeColor="text1"/>
          <w:sz w:val="22"/>
          <w:szCs w:val="18"/>
        </w:rPr>
        <w:t>displaying</w:t>
      </w:r>
      <w:r w:rsidR="00963581">
        <w:rPr>
          <w:color w:val="000000" w:themeColor="text1"/>
          <w:sz w:val="22"/>
          <w:szCs w:val="18"/>
        </w:rPr>
        <w:t xml:space="preserve"> the </w:t>
      </w:r>
      <w:r w:rsidR="00CA3306">
        <w:rPr>
          <w:color w:val="000000" w:themeColor="text1"/>
          <w:sz w:val="22"/>
          <w:szCs w:val="18"/>
        </w:rPr>
        <w:t xml:space="preserve">family visualized in </w:t>
      </w:r>
      <w:r w:rsidR="00D9440D">
        <w:rPr>
          <w:color w:val="000000" w:themeColor="text1"/>
          <w:sz w:val="22"/>
          <w:szCs w:val="18"/>
        </w:rPr>
        <w:t>a tree structure</w:t>
      </w:r>
      <w:r w:rsidR="00CA3306">
        <w:rPr>
          <w:color w:val="000000" w:themeColor="text1"/>
          <w:sz w:val="22"/>
          <w:szCs w:val="18"/>
        </w:rPr>
        <w:t>, the website also</w:t>
      </w:r>
      <w:r w:rsidR="00303FF6" w:rsidRPr="00303FF6">
        <w:rPr>
          <w:color w:val="000000" w:themeColor="text1"/>
          <w:sz w:val="22"/>
          <w:szCs w:val="18"/>
        </w:rPr>
        <w:t>‒</w:t>
      </w:r>
      <w:r w:rsidR="007464DA">
        <w:rPr>
          <w:color w:val="000000" w:themeColor="text1"/>
          <w:sz w:val="22"/>
          <w:szCs w:val="18"/>
        </w:rPr>
        <w:t xml:space="preserve"> as shown in figure 3</w:t>
      </w:r>
      <w:r w:rsidR="00303FF6" w:rsidRPr="00303FF6">
        <w:rPr>
          <w:color w:val="000000" w:themeColor="text1"/>
          <w:sz w:val="22"/>
          <w:szCs w:val="18"/>
        </w:rPr>
        <w:t>‒</w:t>
      </w:r>
      <w:r w:rsidR="00CA3306">
        <w:rPr>
          <w:color w:val="000000" w:themeColor="text1"/>
          <w:sz w:val="22"/>
          <w:szCs w:val="18"/>
        </w:rPr>
        <w:t xml:space="preserve"> </w:t>
      </w:r>
      <w:r w:rsidR="00D9440D">
        <w:rPr>
          <w:color w:val="000000" w:themeColor="text1"/>
          <w:sz w:val="22"/>
          <w:szCs w:val="18"/>
        </w:rPr>
        <w:t xml:space="preserve">lists all family members and diseases in a table. </w:t>
      </w:r>
    </w:p>
    <w:p w14:paraId="58EA0AEA" w14:textId="2A5DBB9C" w:rsidR="00891CD3" w:rsidRDefault="00544E9D" w:rsidP="00582413">
      <w:pPr>
        <w:pStyle w:val="NormalWeb"/>
        <w:spacing w:beforeLines="0" w:afterLines="0" w:line="240" w:lineRule="exact"/>
        <w:jc w:val="both"/>
        <w:rPr>
          <w:rFonts w:ascii="Helvetica" w:hAnsi="Helvetica" w:cs="Helvetica"/>
          <w:b/>
          <w:color w:val="000000" w:themeColor="text1"/>
          <w:sz w:val="24"/>
          <w:szCs w:val="18"/>
        </w:rPr>
      </w:pPr>
      <w:r>
        <w:rPr>
          <w:noProof/>
        </w:rPr>
        <mc:AlternateContent>
          <mc:Choice Requires="wps">
            <w:drawing>
              <wp:anchor distT="0" distB="0" distL="114300" distR="114300" simplePos="0" relativeHeight="251665408" behindDoc="0" locked="0" layoutInCell="1" allowOverlap="1" wp14:anchorId="7E9ABE4F" wp14:editId="7A3F634B">
                <wp:simplePos x="0" y="0"/>
                <wp:positionH relativeFrom="margin">
                  <wp:align>right</wp:align>
                </wp:positionH>
                <wp:positionV relativeFrom="paragraph">
                  <wp:posOffset>1109617</wp:posOffset>
                </wp:positionV>
                <wp:extent cx="1489075" cy="2857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489075" cy="285750"/>
                        </a:xfrm>
                        <a:prstGeom prst="rect">
                          <a:avLst/>
                        </a:prstGeom>
                        <a:solidFill>
                          <a:prstClr val="white"/>
                        </a:solidFill>
                        <a:ln>
                          <a:noFill/>
                        </a:ln>
                      </wps:spPr>
                      <wps:txbx>
                        <w:txbxContent>
                          <w:p w14:paraId="21F64E84" w14:textId="2AAB1E89" w:rsidR="00456626" w:rsidRPr="00544E9D" w:rsidRDefault="00544E9D" w:rsidP="00456626">
                            <w:pPr>
                              <w:pStyle w:val="Caption"/>
                              <w:rPr>
                                <w:rFonts w:ascii="Times" w:hAnsi="Times" w:cs="Times New Roman"/>
                                <w:noProof/>
                                <w:color w:val="auto"/>
                              </w:rPr>
                            </w:pPr>
                            <w:r w:rsidRPr="00544E9D">
                              <w:rPr>
                                <w:rFonts w:ascii="Times" w:hAnsi="Times" w:cs="Times New Roman"/>
                                <w:b/>
                                <w:bCs/>
                                <w:i w:val="0"/>
                                <w:iCs w:val="0"/>
                                <w:noProof/>
                                <w:color w:val="auto"/>
                              </w:rPr>
                              <w:t xml:space="preserve">Figure 3: </w:t>
                            </w:r>
                            <w:r w:rsidRPr="00544E9D">
                              <w:rPr>
                                <w:rFonts w:ascii="Times" w:hAnsi="Times" w:cs="Times New Roman"/>
                                <w:noProof/>
                                <w:color w:val="auto"/>
                              </w:rPr>
                              <w:t>A table representaion of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ABE4F" id="Text Box 10" o:spid="_x0000_s1027" type="#_x0000_t202" style="position:absolute;left:0;text-align:left;margin-left:66.05pt;margin-top:87.35pt;width:117.25pt;height:2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" stroked="f">
                <v:textbox inset="0,0,0,0">
                  <w:txbxContent>
                    <w:p w14:paraId="21F64E84" w14:textId="2AAB1E89" w:rsidR="00456626" w:rsidRPr="00544E9D" w:rsidRDefault="00544E9D" w:rsidP="00456626">
                      <w:pPr>
                        <w:pStyle w:val="Caption"/>
                        <w:rPr>
                          <w:rFonts w:ascii="Times" w:hAnsi="Times" w:cs="Times New Roman"/>
                          <w:noProof/>
                          <w:color w:val="auto"/>
                        </w:rPr>
                      </w:pPr>
                      <w:r w:rsidRPr="00544E9D">
                        <w:rPr>
                          <w:rFonts w:ascii="Times" w:hAnsi="Times" w:cs="Times New Roman"/>
                          <w:b/>
                          <w:bCs/>
                          <w:i w:val="0"/>
                          <w:iCs w:val="0"/>
                          <w:noProof/>
                          <w:color w:val="auto"/>
                        </w:rPr>
                        <w:t xml:space="preserve">Figure 3: </w:t>
                      </w:r>
                      <w:r w:rsidRPr="00544E9D">
                        <w:rPr>
                          <w:rFonts w:ascii="Times" w:hAnsi="Times" w:cs="Times New Roman"/>
                          <w:noProof/>
                          <w:color w:val="auto"/>
                        </w:rPr>
                        <w:t>A table representaion of figure 1</w:t>
                      </w:r>
                    </w:p>
                  </w:txbxContent>
                </v:textbox>
                <w10:wrap type="square" anchorx="margin"/>
              </v:shape>
            </w:pict>
          </mc:Fallback>
        </mc:AlternateContent>
      </w:r>
      <w:r w:rsidR="00F01840">
        <w:rPr>
          <w:color w:val="000000" w:themeColor="text1"/>
          <w:sz w:val="22"/>
          <w:szCs w:val="18"/>
        </w:rPr>
        <w:t>With regard to</w:t>
      </w:r>
      <w:r w:rsidR="00303FF6" w:rsidRPr="00303FF6">
        <w:rPr>
          <w:color w:val="000000" w:themeColor="text1"/>
          <w:sz w:val="22"/>
          <w:szCs w:val="18"/>
        </w:rPr>
        <w:t xml:space="preserve"> </w:t>
      </w:r>
      <w:r w:rsidR="00303FF6">
        <w:rPr>
          <w:color w:val="000000" w:themeColor="text1"/>
          <w:sz w:val="22"/>
          <w:szCs w:val="18"/>
        </w:rPr>
        <w:t>efficiency and</w:t>
      </w:r>
      <w:r w:rsidR="00F01840">
        <w:rPr>
          <w:color w:val="000000" w:themeColor="text1"/>
          <w:sz w:val="22"/>
          <w:szCs w:val="18"/>
        </w:rPr>
        <w:t xml:space="preserve"> performance</w:t>
      </w:r>
      <w:r w:rsidR="00456626">
        <w:rPr>
          <w:color w:val="000000" w:themeColor="text1"/>
          <w:sz w:val="22"/>
          <w:szCs w:val="18"/>
        </w:rPr>
        <w:t xml:space="preserve">, </w:t>
      </w:r>
      <w:r w:rsidR="00F01840">
        <w:rPr>
          <w:color w:val="000000" w:themeColor="text1"/>
          <w:sz w:val="22"/>
          <w:szCs w:val="18"/>
        </w:rPr>
        <w:t>t</w:t>
      </w:r>
      <w:r w:rsidR="00931954">
        <w:rPr>
          <w:color w:val="000000" w:themeColor="text1"/>
          <w:sz w:val="22"/>
          <w:szCs w:val="18"/>
        </w:rPr>
        <w:t>he we</w:t>
      </w:r>
      <w:r w:rsidR="0022736C">
        <w:rPr>
          <w:color w:val="000000" w:themeColor="text1"/>
          <w:sz w:val="22"/>
          <w:szCs w:val="18"/>
        </w:rPr>
        <w:t>bsite showed high performance</w:t>
      </w:r>
      <w:r w:rsidR="00F23CC8">
        <w:rPr>
          <w:color w:val="000000" w:themeColor="text1"/>
          <w:sz w:val="22"/>
          <w:szCs w:val="18"/>
        </w:rPr>
        <w:t xml:space="preserve"> results</w:t>
      </w:r>
      <w:r w:rsidR="0022736C">
        <w:rPr>
          <w:color w:val="000000" w:themeColor="text1"/>
          <w:sz w:val="22"/>
          <w:szCs w:val="18"/>
        </w:rPr>
        <w:t xml:space="preserve"> </w:t>
      </w:r>
      <w:r w:rsidR="00FA1EB8">
        <w:rPr>
          <w:color w:val="000000" w:themeColor="text1"/>
          <w:sz w:val="22"/>
          <w:szCs w:val="18"/>
        </w:rPr>
        <w:t xml:space="preserve">in retrieving and processing the data, which </w:t>
      </w:r>
      <w:r w:rsidR="007B2A90">
        <w:rPr>
          <w:color w:val="000000" w:themeColor="text1"/>
          <w:sz w:val="22"/>
          <w:szCs w:val="18"/>
        </w:rPr>
        <w:t xml:space="preserve">is a result of our efficient design </w:t>
      </w:r>
      <w:r w:rsidR="000815A5">
        <w:rPr>
          <w:color w:val="000000" w:themeColor="text1"/>
          <w:sz w:val="22"/>
          <w:szCs w:val="18"/>
        </w:rPr>
        <w:t xml:space="preserve">in </w:t>
      </w:r>
      <w:r w:rsidR="00E84106">
        <w:rPr>
          <w:color w:val="000000" w:themeColor="text1"/>
          <w:sz w:val="22"/>
          <w:szCs w:val="18"/>
        </w:rPr>
        <w:t>using Neo4</w:t>
      </w:r>
      <w:r w:rsidR="00F3236E">
        <w:rPr>
          <w:color w:val="000000" w:themeColor="text1"/>
          <w:sz w:val="22"/>
          <w:szCs w:val="18"/>
        </w:rPr>
        <w:t>j</w:t>
      </w:r>
      <w:r w:rsidR="00E84106">
        <w:rPr>
          <w:color w:val="000000" w:themeColor="text1"/>
          <w:sz w:val="22"/>
          <w:szCs w:val="18"/>
        </w:rPr>
        <w:t xml:space="preserve"> to store the data.</w:t>
      </w:r>
      <w:r w:rsidR="00F3236E">
        <w:rPr>
          <w:color w:val="000000" w:themeColor="text1"/>
          <w:sz w:val="22"/>
          <w:szCs w:val="18"/>
        </w:rPr>
        <w:t xml:space="preserve"> </w:t>
      </w:r>
      <w:r w:rsidR="009F65B4">
        <w:rPr>
          <w:color w:val="000000" w:themeColor="text1"/>
          <w:sz w:val="22"/>
          <w:szCs w:val="18"/>
        </w:rPr>
        <w:t xml:space="preserve">Additionally, </w:t>
      </w:r>
      <w:r w:rsidR="001F667E">
        <w:rPr>
          <w:color w:val="000000" w:themeColor="text1"/>
          <w:sz w:val="22"/>
          <w:szCs w:val="18"/>
        </w:rPr>
        <w:t xml:space="preserve">since </w:t>
      </w:r>
      <w:r w:rsidR="001F667E">
        <w:rPr>
          <w:color w:val="000000" w:themeColor="text1"/>
          <w:sz w:val="22"/>
          <w:szCs w:val="18"/>
        </w:rPr>
        <w:lastRenderedPageBreak/>
        <w:t xml:space="preserve">scalability was one or our main goals, we made the system </w:t>
      </w:r>
      <w:r w:rsidR="00157B5D">
        <w:rPr>
          <w:color w:val="000000" w:themeColor="text1"/>
          <w:sz w:val="22"/>
          <w:szCs w:val="18"/>
        </w:rPr>
        <w:t xml:space="preserve">scalable </w:t>
      </w:r>
      <w:r w:rsidR="00977892">
        <w:rPr>
          <w:color w:val="000000" w:themeColor="text1"/>
          <w:sz w:val="22"/>
          <w:szCs w:val="18"/>
        </w:rPr>
        <w:t>so that</w:t>
      </w:r>
      <w:r w:rsidR="00157B5D">
        <w:rPr>
          <w:color w:val="000000" w:themeColor="text1"/>
          <w:sz w:val="22"/>
          <w:szCs w:val="18"/>
        </w:rPr>
        <w:t xml:space="preserve"> it can be </w:t>
      </w:r>
      <w:r w:rsidR="00D44AB3">
        <w:rPr>
          <w:color w:val="000000" w:themeColor="text1"/>
          <w:sz w:val="22"/>
          <w:szCs w:val="18"/>
        </w:rPr>
        <w:t xml:space="preserve">extended to </w:t>
      </w:r>
      <w:r w:rsidR="00FF0D35">
        <w:rPr>
          <w:color w:val="000000" w:themeColor="text1"/>
          <w:sz w:val="22"/>
          <w:szCs w:val="18"/>
        </w:rPr>
        <w:t>have</w:t>
      </w:r>
      <w:r w:rsidR="003642F4">
        <w:rPr>
          <w:color w:val="000000" w:themeColor="text1"/>
          <w:sz w:val="22"/>
          <w:szCs w:val="18"/>
        </w:rPr>
        <w:t xml:space="preserve"> </w:t>
      </w:r>
      <w:r w:rsidR="00450500">
        <w:rPr>
          <w:color w:val="000000" w:themeColor="text1"/>
          <w:sz w:val="22"/>
          <w:szCs w:val="18"/>
        </w:rPr>
        <w:t>more</w:t>
      </w:r>
      <w:r w:rsidR="003642F4">
        <w:rPr>
          <w:color w:val="000000" w:themeColor="text1"/>
          <w:sz w:val="22"/>
          <w:szCs w:val="18"/>
        </w:rPr>
        <w:t xml:space="preserve"> functionalities, such as considering cousins and siblings relationships, </w:t>
      </w:r>
      <w:r w:rsidR="00E36DD4">
        <w:rPr>
          <w:color w:val="000000" w:themeColor="text1"/>
          <w:sz w:val="22"/>
          <w:szCs w:val="18"/>
        </w:rPr>
        <w:t>finding relationships</w:t>
      </w:r>
      <w:r w:rsidR="00FF0D35">
        <w:rPr>
          <w:color w:val="000000" w:themeColor="text1"/>
          <w:sz w:val="22"/>
          <w:szCs w:val="18"/>
        </w:rPr>
        <w:t xml:space="preserve"> between </w:t>
      </w:r>
      <w:r w:rsidR="005A15A2">
        <w:rPr>
          <w:color w:val="000000" w:themeColor="text1"/>
          <w:sz w:val="22"/>
          <w:szCs w:val="18"/>
        </w:rPr>
        <w:t xml:space="preserve">a </w:t>
      </w:r>
      <w:r w:rsidR="00FF0D35">
        <w:rPr>
          <w:color w:val="000000" w:themeColor="text1"/>
          <w:sz w:val="22"/>
          <w:szCs w:val="18"/>
        </w:rPr>
        <w:t xml:space="preserve">disease and people who have </w:t>
      </w:r>
      <w:r w:rsidR="005A15A2">
        <w:rPr>
          <w:color w:val="000000" w:themeColor="text1"/>
          <w:sz w:val="22"/>
          <w:szCs w:val="18"/>
        </w:rPr>
        <w:t xml:space="preserve">this disease, search by name instead of id, etc. </w:t>
      </w:r>
    </w:p>
    <w:p w14:paraId="4CF0DFC7" w14:textId="77777777" w:rsidR="00891CD3" w:rsidRDefault="00891CD3" w:rsidP="00582413">
      <w:pPr>
        <w:pStyle w:val="NormalWeb"/>
        <w:spacing w:beforeLines="0" w:afterLines="0" w:line="240" w:lineRule="exact"/>
        <w:jc w:val="both"/>
        <w:rPr>
          <w:rFonts w:ascii="Helvetica" w:hAnsi="Helvetica" w:cs="Helvetica"/>
          <w:b/>
          <w:color w:val="000000" w:themeColor="text1"/>
          <w:sz w:val="24"/>
          <w:szCs w:val="18"/>
        </w:rPr>
      </w:pPr>
    </w:p>
    <w:p w14:paraId="2D562484" w14:textId="086CB1E2" w:rsidR="000F77BE" w:rsidRPr="00153A9E" w:rsidRDefault="00821A09" w:rsidP="00582413">
      <w:pPr>
        <w:pStyle w:val="NormalWeb"/>
        <w:spacing w:beforeLines="0" w:afterLines="0" w:line="240" w:lineRule="exact"/>
        <w:jc w:val="both"/>
        <w:rPr>
          <w:rFonts w:ascii="Helvetica" w:hAnsi="Helvetica" w:cs="Helvetica"/>
          <w:b/>
          <w:color w:val="000000" w:themeColor="text1"/>
          <w:sz w:val="24"/>
          <w:szCs w:val="18"/>
        </w:rPr>
      </w:pPr>
      <w:r>
        <w:rPr>
          <w:rFonts w:ascii="Helvetica" w:hAnsi="Helvetica" w:cs="Helvetica"/>
          <w:b/>
          <w:color w:val="000000" w:themeColor="text1"/>
          <w:sz w:val="24"/>
          <w:szCs w:val="18"/>
        </w:rPr>
        <w:t>10</w:t>
      </w:r>
      <w:r w:rsidR="000F77BE" w:rsidRPr="00153A9E">
        <w:rPr>
          <w:rFonts w:ascii="Helvetica" w:hAnsi="Helvetica" w:cs="Helvetica"/>
          <w:b/>
          <w:color w:val="000000" w:themeColor="text1"/>
          <w:sz w:val="24"/>
          <w:szCs w:val="18"/>
        </w:rPr>
        <w:t>. Conclusions</w:t>
      </w:r>
    </w:p>
    <w:p w14:paraId="6BB9E253" w14:textId="62A4118F" w:rsidR="009F1FFD" w:rsidRDefault="009F1FFD" w:rsidP="009F1FFD">
      <w:pPr>
        <w:pStyle w:val="NormalWeb"/>
        <w:spacing w:beforeLines="0" w:afterLines="0" w:line="200" w:lineRule="exact"/>
        <w:jc w:val="both"/>
        <w:rPr>
          <w:rFonts w:ascii="Helvetica" w:hAnsi="Helvetica" w:cs="Helvetica"/>
          <w:sz w:val="24"/>
        </w:rPr>
      </w:pPr>
    </w:p>
    <w:p w14:paraId="4B428280" w14:textId="48F0D7B1" w:rsidR="00037A37" w:rsidRDefault="69B2F92D" w:rsidP="009F1FFD">
      <w:pPr>
        <w:pStyle w:val="NormalWeb"/>
        <w:spacing w:beforeLines="0" w:afterLines="0" w:line="200" w:lineRule="exact"/>
        <w:jc w:val="both"/>
        <w:rPr>
          <w:color w:val="000000" w:themeColor="text1"/>
          <w:sz w:val="22"/>
          <w:szCs w:val="22"/>
        </w:rPr>
      </w:pPr>
      <w:r w:rsidRPr="69B2F92D">
        <w:rPr>
          <w:color w:val="000000" w:themeColor="text1"/>
          <w:sz w:val="22"/>
          <w:szCs w:val="22"/>
        </w:rPr>
        <w:t xml:space="preserve">Our overall goal with this project is to build a system that would improve the diagnosis by giving doctors an insight into illnesses that run in the patient’s family. </w:t>
      </w:r>
      <w:r w:rsidR="242A21AB" w:rsidRPr="242A21AB">
        <w:rPr>
          <w:color w:val="000000" w:themeColor="text1"/>
          <w:sz w:val="22"/>
          <w:szCs w:val="22"/>
        </w:rPr>
        <w:t xml:space="preserve">This was done by implementing a graphical solution. </w:t>
      </w:r>
      <w:r w:rsidR="6B6EAF83" w:rsidRPr="6B6EAF83">
        <w:rPr>
          <w:color w:val="000000" w:themeColor="text1"/>
          <w:sz w:val="22"/>
          <w:szCs w:val="22"/>
        </w:rPr>
        <w:t xml:space="preserve">The graph links the patient to the patient’s family members and correspondingly, all members to the </w:t>
      </w:r>
      <w:r w:rsidR="3F166F91" w:rsidRPr="3F166F91">
        <w:rPr>
          <w:color w:val="000000" w:themeColor="text1"/>
          <w:sz w:val="22"/>
          <w:szCs w:val="22"/>
        </w:rPr>
        <w:t>genetic</w:t>
      </w:r>
      <w:r w:rsidR="6B6EAF83" w:rsidRPr="6B6EAF83">
        <w:rPr>
          <w:color w:val="000000" w:themeColor="text1"/>
          <w:sz w:val="22"/>
          <w:szCs w:val="22"/>
        </w:rPr>
        <w:t xml:space="preserve"> diseases which they have already been diagnosed with.</w:t>
      </w:r>
      <w:r w:rsidR="3F166F91" w:rsidRPr="3F166F91">
        <w:rPr>
          <w:color w:val="000000" w:themeColor="text1"/>
          <w:sz w:val="22"/>
          <w:szCs w:val="22"/>
        </w:rPr>
        <w:t xml:space="preserve"> The solutions presented currently only links patients with their medical conditions and </w:t>
      </w:r>
      <w:r w:rsidR="6055147A" w:rsidRPr="6055147A">
        <w:rPr>
          <w:color w:val="000000" w:themeColor="text1"/>
          <w:sz w:val="22"/>
          <w:szCs w:val="22"/>
        </w:rPr>
        <w:t xml:space="preserve">direct </w:t>
      </w:r>
      <w:r w:rsidR="3F166F91" w:rsidRPr="3F166F91">
        <w:rPr>
          <w:color w:val="000000" w:themeColor="text1"/>
          <w:sz w:val="22"/>
          <w:szCs w:val="22"/>
        </w:rPr>
        <w:t>ancestors</w:t>
      </w:r>
      <w:r w:rsidR="6055147A" w:rsidRPr="6055147A">
        <w:rPr>
          <w:color w:val="000000" w:themeColor="text1"/>
          <w:sz w:val="22"/>
          <w:szCs w:val="22"/>
        </w:rPr>
        <w:t xml:space="preserve">. </w:t>
      </w:r>
      <w:r w:rsidR="4F48FD74" w:rsidRPr="4F48FD74">
        <w:rPr>
          <w:color w:val="000000" w:themeColor="text1"/>
          <w:sz w:val="22"/>
          <w:szCs w:val="22"/>
        </w:rPr>
        <w:t xml:space="preserve">The end goal would be to have an application where a doctor could enter the patient’s name/patient ID and then that would be used in a query to then display the </w:t>
      </w:r>
      <w:r w:rsidR="5FAC59C8" w:rsidRPr="5FAC59C8">
        <w:rPr>
          <w:color w:val="000000" w:themeColor="text1"/>
          <w:sz w:val="22"/>
          <w:szCs w:val="22"/>
        </w:rPr>
        <w:t>family of the patient and the possible diseases.</w:t>
      </w:r>
      <w:r w:rsidR="769D3D8E" w:rsidRPr="769D3D8E">
        <w:rPr>
          <w:color w:val="000000" w:themeColor="text1"/>
          <w:sz w:val="22"/>
          <w:szCs w:val="22"/>
        </w:rPr>
        <w:t xml:space="preserve"> We were able to get cypher queries that displayed all family </w:t>
      </w:r>
      <w:r w:rsidR="3F339305" w:rsidRPr="3F339305">
        <w:rPr>
          <w:color w:val="000000" w:themeColor="text1"/>
          <w:sz w:val="22"/>
          <w:szCs w:val="22"/>
        </w:rPr>
        <w:t xml:space="preserve">members including siblings and cousins. </w:t>
      </w:r>
      <w:r w:rsidR="0C6301A4" w:rsidRPr="0C6301A4">
        <w:rPr>
          <w:color w:val="000000" w:themeColor="text1"/>
          <w:sz w:val="22"/>
          <w:szCs w:val="22"/>
        </w:rPr>
        <w:t xml:space="preserve">We decided to keep it simple by not implementing this in the webpage, but this is potentially something that could be added in the future. We could also weight the diseases in </w:t>
      </w:r>
      <w:r w:rsidR="486B5BEA" w:rsidRPr="486B5BEA">
        <w:rPr>
          <w:color w:val="000000" w:themeColor="text1"/>
          <w:sz w:val="22"/>
          <w:szCs w:val="22"/>
        </w:rPr>
        <w:t>likelihood by the percent of DNA shared by the relative. A parent having a given disease is more alarming than a cousin, for example.</w:t>
      </w:r>
      <w:r w:rsidR="4DC6AC23" w:rsidRPr="4DC6AC23">
        <w:rPr>
          <w:color w:val="000000" w:themeColor="text1"/>
          <w:sz w:val="22"/>
          <w:szCs w:val="22"/>
        </w:rPr>
        <w:t xml:space="preserve"> Also</w:t>
      </w:r>
      <w:r w:rsidR="00BF799E">
        <w:rPr>
          <w:color w:val="000000" w:themeColor="text1"/>
          <w:sz w:val="22"/>
          <w:szCs w:val="22"/>
        </w:rPr>
        <w:t>,</w:t>
      </w:r>
      <w:r w:rsidR="4DC6AC23" w:rsidRPr="4DC6AC23">
        <w:rPr>
          <w:color w:val="000000" w:themeColor="text1"/>
          <w:sz w:val="22"/>
          <w:szCs w:val="22"/>
        </w:rPr>
        <w:t xml:space="preserve"> for researchers, we could display the graph of all patients afflicted by a given disease.</w:t>
      </w:r>
    </w:p>
    <w:p w14:paraId="783D17A2" w14:textId="512E7A7D" w:rsidR="001426F8" w:rsidRPr="00153A9E" w:rsidRDefault="001426F8" w:rsidP="009F1FFD">
      <w:pPr>
        <w:pStyle w:val="NormalWeb"/>
        <w:spacing w:beforeLines="0" w:afterLines="0" w:line="200" w:lineRule="exact"/>
        <w:jc w:val="both"/>
        <w:rPr>
          <w:rFonts w:ascii="Helvetica" w:hAnsi="Helvetica" w:cs="Helvetica"/>
          <w:sz w:val="24"/>
        </w:rPr>
      </w:pPr>
    </w:p>
    <w:p w14:paraId="071E4E01" w14:textId="3AF33127" w:rsidR="009F1FFD" w:rsidRDefault="00821A09" w:rsidP="009F1FFD">
      <w:pPr>
        <w:pStyle w:val="Abstract-Section"/>
        <w:rPr>
          <w:sz w:val="24"/>
        </w:rPr>
      </w:pPr>
      <w:r>
        <w:rPr>
          <w:sz w:val="24"/>
        </w:rPr>
        <w:t xml:space="preserve">11. </w:t>
      </w:r>
      <w:r w:rsidR="009F1FFD" w:rsidRPr="00153A9E">
        <w:rPr>
          <w:sz w:val="24"/>
        </w:rPr>
        <w:t>References</w:t>
      </w:r>
    </w:p>
    <w:p w14:paraId="09AB5509" w14:textId="42A12B31" w:rsidR="00821A09" w:rsidRPr="00821A09" w:rsidRDefault="00821A09" w:rsidP="00821A09">
      <w:pPr>
        <w:pStyle w:val="Abstract-RunningText"/>
        <w:spacing w:line="220" w:lineRule="exact"/>
        <w:rPr>
          <w:sz w:val="22"/>
        </w:rPr>
      </w:pPr>
    </w:p>
    <w:p w14:paraId="23DE523C" w14:textId="2E31F355" w:rsidR="009F1FFD" w:rsidRPr="00821A09" w:rsidRDefault="00466EDB" w:rsidP="00821A09">
      <w:pPr>
        <w:pStyle w:val="NormalWeb"/>
        <w:spacing w:beforeLines="0" w:afterLines="0" w:line="220" w:lineRule="exact"/>
        <w:jc w:val="both"/>
        <w:rPr>
          <w:sz w:val="22"/>
          <w:szCs w:val="22"/>
        </w:rPr>
      </w:pPr>
      <w:r w:rsidRPr="00821A09">
        <w:rPr>
          <w:sz w:val="22"/>
          <w:szCs w:val="22"/>
        </w:rPr>
        <w:t>https://www.bmj.com/rapid-response/2011/10/29/importance-medical-history-medical-education</w:t>
      </w:r>
    </w:p>
    <w:p w14:paraId="299524AC" w14:textId="77777777" w:rsidR="00466EDB" w:rsidRPr="00821A09" w:rsidRDefault="00466EDB" w:rsidP="00821A09">
      <w:pPr>
        <w:pStyle w:val="NormalWeb"/>
        <w:spacing w:beforeLines="0" w:afterLines="0" w:line="220" w:lineRule="exact"/>
        <w:jc w:val="both"/>
        <w:rPr>
          <w:sz w:val="22"/>
          <w:szCs w:val="22"/>
        </w:rPr>
      </w:pPr>
    </w:p>
    <w:p w14:paraId="509770F2" w14:textId="1DA1B79D" w:rsidR="00466EDB" w:rsidRPr="00821A09" w:rsidRDefault="00466EDB" w:rsidP="00821A09">
      <w:pPr>
        <w:pStyle w:val="NormalWeb"/>
        <w:spacing w:beforeLines="0" w:afterLines="0" w:line="220" w:lineRule="exact"/>
        <w:jc w:val="both"/>
        <w:rPr>
          <w:sz w:val="22"/>
          <w:szCs w:val="22"/>
        </w:rPr>
      </w:pPr>
    </w:p>
    <w:p w14:paraId="5478DA7F" w14:textId="1DC05237" w:rsidR="00A81890" w:rsidRPr="00821A09" w:rsidRDefault="00B807BB" w:rsidP="00821A09">
      <w:pPr>
        <w:pStyle w:val="Abstract-Reference"/>
        <w:spacing w:line="220" w:lineRule="exact"/>
        <w:rPr>
          <w:sz w:val="22"/>
        </w:rPr>
      </w:pPr>
      <w:r w:rsidRPr="00821A09">
        <w:rPr>
          <w:sz w:val="22"/>
        </w:rPr>
        <w:t>https://www.nia.nih.gov/health/obtaining-older-patients-medical-history</w:t>
      </w:r>
    </w:p>
    <w:p w14:paraId="43D9FD0F" w14:textId="6F3461B1" w:rsidR="00E91F25" w:rsidRPr="00821A09" w:rsidRDefault="00E91F25" w:rsidP="00821A09">
      <w:pPr>
        <w:pStyle w:val="Abstract-Reference"/>
        <w:spacing w:line="220" w:lineRule="exact"/>
        <w:rPr>
          <w:sz w:val="22"/>
        </w:rPr>
      </w:pPr>
    </w:p>
    <w:p w14:paraId="28570A3E" w14:textId="46BC8AF8" w:rsidR="00E91F25" w:rsidRPr="00153A9E" w:rsidRDefault="00E91F25" w:rsidP="00BC3495">
      <w:pPr>
        <w:pStyle w:val="Abstract-Reference"/>
        <w:rPr>
          <w:sz w:val="22"/>
        </w:rPr>
      </w:pPr>
      <w:r w:rsidRPr="00153A9E">
        <w:rPr>
          <w:sz w:val="22"/>
        </w:rPr>
        <w:t>https://scholarworks.uvm.edu/cgi/viewcontent.cgi?referer=https://www.bing.com/&amp;httpsredir=1&amp;article=1154&amp;context=fmclerk</w:t>
      </w:r>
    </w:p>
    <w:sectPr w:rsidR="00E91F25" w:rsidRPr="00153A9E" w:rsidSect="00A81890">
      <w:type w:val="continuous"/>
      <w:pgSz w:w="12240" w:h="15840"/>
      <w:pgMar w:top="1080" w:right="1080" w:bottom="1440" w:left="1080" w:header="720" w:footer="720" w:gutter="0"/>
      <w:cols w:num="2" w:space="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E6966"/>
    <w:multiLevelType w:val="hybridMultilevel"/>
    <w:tmpl w:val="FFFFFFFF"/>
    <w:lvl w:ilvl="0" w:tplc="999A37BE">
      <w:start w:val="1"/>
      <w:numFmt w:val="bullet"/>
      <w:lvlText w:val=""/>
      <w:lvlJc w:val="left"/>
      <w:pPr>
        <w:ind w:left="720" w:hanging="360"/>
      </w:pPr>
      <w:rPr>
        <w:rFonts w:ascii="Symbol" w:hAnsi="Symbol" w:hint="default"/>
      </w:rPr>
    </w:lvl>
    <w:lvl w:ilvl="1" w:tplc="BCD257C8">
      <w:start w:val="1"/>
      <w:numFmt w:val="bullet"/>
      <w:lvlText w:val="o"/>
      <w:lvlJc w:val="left"/>
      <w:pPr>
        <w:ind w:left="1440" w:hanging="360"/>
      </w:pPr>
      <w:rPr>
        <w:rFonts w:ascii="Courier New" w:hAnsi="Courier New" w:hint="default"/>
      </w:rPr>
    </w:lvl>
    <w:lvl w:ilvl="2" w:tplc="1CA06B9E">
      <w:start w:val="1"/>
      <w:numFmt w:val="bullet"/>
      <w:lvlText w:val=""/>
      <w:lvlJc w:val="left"/>
      <w:pPr>
        <w:ind w:left="2160" w:hanging="360"/>
      </w:pPr>
      <w:rPr>
        <w:rFonts w:ascii="Wingdings" w:hAnsi="Wingdings" w:hint="default"/>
      </w:rPr>
    </w:lvl>
    <w:lvl w:ilvl="3" w:tplc="231A1DA6">
      <w:start w:val="1"/>
      <w:numFmt w:val="bullet"/>
      <w:lvlText w:val=""/>
      <w:lvlJc w:val="left"/>
      <w:pPr>
        <w:ind w:left="2880" w:hanging="360"/>
      </w:pPr>
      <w:rPr>
        <w:rFonts w:ascii="Symbol" w:hAnsi="Symbol" w:hint="default"/>
      </w:rPr>
    </w:lvl>
    <w:lvl w:ilvl="4" w:tplc="BB80C5BC">
      <w:start w:val="1"/>
      <w:numFmt w:val="bullet"/>
      <w:lvlText w:val="o"/>
      <w:lvlJc w:val="left"/>
      <w:pPr>
        <w:ind w:left="3600" w:hanging="360"/>
      </w:pPr>
      <w:rPr>
        <w:rFonts w:ascii="Courier New" w:hAnsi="Courier New" w:hint="default"/>
      </w:rPr>
    </w:lvl>
    <w:lvl w:ilvl="5" w:tplc="65CA8A60">
      <w:start w:val="1"/>
      <w:numFmt w:val="bullet"/>
      <w:lvlText w:val=""/>
      <w:lvlJc w:val="left"/>
      <w:pPr>
        <w:ind w:left="4320" w:hanging="360"/>
      </w:pPr>
      <w:rPr>
        <w:rFonts w:ascii="Wingdings" w:hAnsi="Wingdings" w:hint="default"/>
      </w:rPr>
    </w:lvl>
    <w:lvl w:ilvl="6" w:tplc="22B83776">
      <w:start w:val="1"/>
      <w:numFmt w:val="bullet"/>
      <w:lvlText w:val=""/>
      <w:lvlJc w:val="left"/>
      <w:pPr>
        <w:ind w:left="5040" w:hanging="360"/>
      </w:pPr>
      <w:rPr>
        <w:rFonts w:ascii="Symbol" w:hAnsi="Symbol" w:hint="default"/>
      </w:rPr>
    </w:lvl>
    <w:lvl w:ilvl="7" w:tplc="F5CAE882">
      <w:start w:val="1"/>
      <w:numFmt w:val="bullet"/>
      <w:lvlText w:val="o"/>
      <w:lvlJc w:val="left"/>
      <w:pPr>
        <w:ind w:left="5760" w:hanging="360"/>
      </w:pPr>
      <w:rPr>
        <w:rFonts w:ascii="Courier New" w:hAnsi="Courier New" w:hint="default"/>
      </w:rPr>
    </w:lvl>
    <w:lvl w:ilvl="8" w:tplc="87786910">
      <w:start w:val="1"/>
      <w:numFmt w:val="bullet"/>
      <w:lvlText w:val=""/>
      <w:lvlJc w:val="left"/>
      <w:pPr>
        <w:ind w:left="6480" w:hanging="360"/>
      </w:pPr>
      <w:rPr>
        <w:rFonts w:ascii="Wingdings" w:hAnsi="Wingdings" w:hint="default"/>
      </w:rPr>
    </w:lvl>
  </w:abstractNum>
  <w:abstractNum w:abstractNumId="1" w15:restartNumberingAfterBreak="0">
    <w:nsid w:val="59BC58EA"/>
    <w:multiLevelType w:val="hybridMultilevel"/>
    <w:tmpl w:val="B330D9B0"/>
    <w:lvl w:ilvl="0" w:tplc="F6027740">
      <w:start w:val="1"/>
      <w:numFmt w:val="bullet"/>
      <w:lvlText w:val=""/>
      <w:lvlJc w:val="left"/>
      <w:pPr>
        <w:ind w:left="720" w:hanging="360"/>
      </w:pPr>
      <w:rPr>
        <w:rFonts w:ascii="Symbol" w:hAnsi="Symbol" w:hint="default"/>
      </w:rPr>
    </w:lvl>
    <w:lvl w:ilvl="1" w:tplc="6FE897C6">
      <w:start w:val="1"/>
      <w:numFmt w:val="bullet"/>
      <w:lvlText w:val="o"/>
      <w:lvlJc w:val="left"/>
      <w:pPr>
        <w:ind w:left="1440" w:hanging="360"/>
      </w:pPr>
      <w:rPr>
        <w:rFonts w:ascii="Courier New" w:hAnsi="Courier New" w:hint="default"/>
      </w:rPr>
    </w:lvl>
    <w:lvl w:ilvl="2" w:tplc="263E70A8">
      <w:start w:val="1"/>
      <w:numFmt w:val="bullet"/>
      <w:lvlText w:val=""/>
      <w:lvlJc w:val="left"/>
      <w:pPr>
        <w:ind w:left="2160" w:hanging="360"/>
      </w:pPr>
      <w:rPr>
        <w:rFonts w:ascii="Wingdings" w:hAnsi="Wingdings" w:hint="default"/>
      </w:rPr>
    </w:lvl>
    <w:lvl w:ilvl="3" w:tplc="68ECB1EE">
      <w:start w:val="1"/>
      <w:numFmt w:val="bullet"/>
      <w:lvlText w:val=""/>
      <w:lvlJc w:val="left"/>
      <w:pPr>
        <w:ind w:left="2880" w:hanging="360"/>
      </w:pPr>
      <w:rPr>
        <w:rFonts w:ascii="Symbol" w:hAnsi="Symbol" w:hint="default"/>
      </w:rPr>
    </w:lvl>
    <w:lvl w:ilvl="4" w:tplc="A2483200">
      <w:start w:val="1"/>
      <w:numFmt w:val="bullet"/>
      <w:lvlText w:val="o"/>
      <w:lvlJc w:val="left"/>
      <w:pPr>
        <w:ind w:left="3600" w:hanging="360"/>
      </w:pPr>
      <w:rPr>
        <w:rFonts w:ascii="Courier New" w:hAnsi="Courier New" w:hint="default"/>
      </w:rPr>
    </w:lvl>
    <w:lvl w:ilvl="5" w:tplc="AE4415B6">
      <w:start w:val="1"/>
      <w:numFmt w:val="bullet"/>
      <w:lvlText w:val=""/>
      <w:lvlJc w:val="left"/>
      <w:pPr>
        <w:ind w:left="4320" w:hanging="360"/>
      </w:pPr>
      <w:rPr>
        <w:rFonts w:ascii="Wingdings" w:hAnsi="Wingdings" w:hint="default"/>
      </w:rPr>
    </w:lvl>
    <w:lvl w:ilvl="6" w:tplc="5B58B542">
      <w:start w:val="1"/>
      <w:numFmt w:val="bullet"/>
      <w:lvlText w:val=""/>
      <w:lvlJc w:val="left"/>
      <w:pPr>
        <w:ind w:left="5040" w:hanging="360"/>
      </w:pPr>
      <w:rPr>
        <w:rFonts w:ascii="Symbol" w:hAnsi="Symbol" w:hint="default"/>
      </w:rPr>
    </w:lvl>
    <w:lvl w:ilvl="7" w:tplc="3F2007FE">
      <w:start w:val="1"/>
      <w:numFmt w:val="bullet"/>
      <w:lvlText w:val="o"/>
      <w:lvlJc w:val="left"/>
      <w:pPr>
        <w:ind w:left="5760" w:hanging="360"/>
      </w:pPr>
      <w:rPr>
        <w:rFonts w:ascii="Courier New" w:hAnsi="Courier New" w:hint="default"/>
      </w:rPr>
    </w:lvl>
    <w:lvl w:ilvl="8" w:tplc="08E0F06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ttachedTemplate r:id="rId1"/>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4A"/>
    <w:rsid w:val="00006E65"/>
    <w:rsid w:val="00011EAD"/>
    <w:rsid w:val="00013530"/>
    <w:rsid w:val="00014DCA"/>
    <w:rsid w:val="00023171"/>
    <w:rsid w:val="0002615F"/>
    <w:rsid w:val="00037A37"/>
    <w:rsid w:val="00047D89"/>
    <w:rsid w:val="00054AFA"/>
    <w:rsid w:val="00075E80"/>
    <w:rsid w:val="000815A5"/>
    <w:rsid w:val="000C0B0A"/>
    <w:rsid w:val="000D4FF7"/>
    <w:rsid w:val="000D57A5"/>
    <w:rsid w:val="000D6B40"/>
    <w:rsid w:val="000F08D7"/>
    <w:rsid w:val="000F25BE"/>
    <w:rsid w:val="000F28F8"/>
    <w:rsid w:val="000F77BE"/>
    <w:rsid w:val="00101D50"/>
    <w:rsid w:val="00110C9C"/>
    <w:rsid w:val="00115B11"/>
    <w:rsid w:val="00125D9E"/>
    <w:rsid w:val="00135377"/>
    <w:rsid w:val="00140571"/>
    <w:rsid w:val="001426F8"/>
    <w:rsid w:val="00153A9E"/>
    <w:rsid w:val="001549DF"/>
    <w:rsid w:val="00157B5D"/>
    <w:rsid w:val="00167C56"/>
    <w:rsid w:val="00171B95"/>
    <w:rsid w:val="00186C39"/>
    <w:rsid w:val="00191F04"/>
    <w:rsid w:val="001C03EA"/>
    <w:rsid w:val="001D23E8"/>
    <w:rsid w:val="001D469F"/>
    <w:rsid w:val="001E1831"/>
    <w:rsid w:val="001E4049"/>
    <w:rsid w:val="001F2953"/>
    <w:rsid w:val="001F667E"/>
    <w:rsid w:val="002069C8"/>
    <w:rsid w:val="00212EE9"/>
    <w:rsid w:val="002209D0"/>
    <w:rsid w:val="0022706C"/>
    <w:rsid w:val="0022736C"/>
    <w:rsid w:val="00240A77"/>
    <w:rsid w:val="00263E46"/>
    <w:rsid w:val="002650AC"/>
    <w:rsid w:val="00286E66"/>
    <w:rsid w:val="00290CFB"/>
    <w:rsid w:val="00291677"/>
    <w:rsid w:val="002944F3"/>
    <w:rsid w:val="002A2373"/>
    <w:rsid w:val="002B4FDF"/>
    <w:rsid w:val="002C58BE"/>
    <w:rsid w:val="002C650E"/>
    <w:rsid w:val="002C6F29"/>
    <w:rsid w:val="002D24E5"/>
    <w:rsid w:val="002E0668"/>
    <w:rsid w:val="002E7FBA"/>
    <w:rsid w:val="002F3154"/>
    <w:rsid w:val="002F6AEA"/>
    <w:rsid w:val="002F7CAD"/>
    <w:rsid w:val="00303FF6"/>
    <w:rsid w:val="003076BC"/>
    <w:rsid w:val="00321020"/>
    <w:rsid w:val="0033234F"/>
    <w:rsid w:val="00343FDC"/>
    <w:rsid w:val="00350F6B"/>
    <w:rsid w:val="003642F4"/>
    <w:rsid w:val="0036435A"/>
    <w:rsid w:val="00370D7C"/>
    <w:rsid w:val="00372643"/>
    <w:rsid w:val="00372C03"/>
    <w:rsid w:val="0037582F"/>
    <w:rsid w:val="003852EA"/>
    <w:rsid w:val="00396ED9"/>
    <w:rsid w:val="003C0BC7"/>
    <w:rsid w:val="003C0EE1"/>
    <w:rsid w:val="003C7A5C"/>
    <w:rsid w:val="003D694C"/>
    <w:rsid w:val="003D7D5A"/>
    <w:rsid w:val="003F0A7B"/>
    <w:rsid w:val="003F375A"/>
    <w:rsid w:val="003F7237"/>
    <w:rsid w:val="00407E09"/>
    <w:rsid w:val="00415381"/>
    <w:rsid w:val="00416481"/>
    <w:rsid w:val="004204B2"/>
    <w:rsid w:val="0042180F"/>
    <w:rsid w:val="00450500"/>
    <w:rsid w:val="00456626"/>
    <w:rsid w:val="0046111A"/>
    <w:rsid w:val="00466927"/>
    <w:rsid w:val="00466EDB"/>
    <w:rsid w:val="00475DF6"/>
    <w:rsid w:val="00476E62"/>
    <w:rsid w:val="00494254"/>
    <w:rsid w:val="004A3AE6"/>
    <w:rsid w:val="004B695E"/>
    <w:rsid w:val="004D1D2C"/>
    <w:rsid w:val="004D1D6D"/>
    <w:rsid w:val="004E4B87"/>
    <w:rsid w:val="004F1EF4"/>
    <w:rsid w:val="004F3F91"/>
    <w:rsid w:val="005046DD"/>
    <w:rsid w:val="00531B9E"/>
    <w:rsid w:val="00542183"/>
    <w:rsid w:val="00544E9D"/>
    <w:rsid w:val="00554880"/>
    <w:rsid w:val="00557625"/>
    <w:rsid w:val="005808BD"/>
    <w:rsid w:val="00582413"/>
    <w:rsid w:val="00582799"/>
    <w:rsid w:val="005A15A2"/>
    <w:rsid w:val="005A5C98"/>
    <w:rsid w:val="005A76B0"/>
    <w:rsid w:val="005B29E2"/>
    <w:rsid w:val="005B2D86"/>
    <w:rsid w:val="005B2F97"/>
    <w:rsid w:val="005C4FB9"/>
    <w:rsid w:val="005D6CBE"/>
    <w:rsid w:val="005E22C4"/>
    <w:rsid w:val="005E5C6E"/>
    <w:rsid w:val="005E74A4"/>
    <w:rsid w:val="006010EA"/>
    <w:rsid w:val="00601671"/>
    <w:rsid w:val="0060561E"/>
    <w:rsid w:val="0061342C"/>
    <w:rsid w:val="00614396"/>
    <w:rsid w:val="00655EC6"/>
    <w:rsid w:val="0066609A"/>
    <w:rsid w:val="0067264D"/>
    <w:rsid w:val="00680481"/>
    <w:rsid w:val="0068299A"/>
    <w:rsid w:val="00684906"/>
    <w:rsid w:val="00685D68"/>
    <w:rsid w:val="00687976"/>
    <w:rsid w:val="00694178"/>
    <w:rsid w:val="006A1F7C"/>
    <w:rsid w:val="006A4BC0"/>
    <w:rsid w:val="006D30C8"/>
    <w:rsid w:val="006D3CDA"/>
    <w:rsid w:val="006F6E7A"/>
    <w:rsid w:val="00703A24"/>
    <w:rsid w:val="007067C7"/>
    <w:rsid w:val="00717C4D"/>
    <w:rsid w:val="0072643E"/>
    <w:rsid w:val="007464DA"/>
    <w:rsid w:val="007603AB"/>
    <w:rsid w:val="00767815"/>
    <w:rsid w:val="00767D8F"/>
    <w:rsid w:val="007711C7"/>
    <w:rsid w:val="007849F3"/>
    <w:rsid w:val="00786BC4"/>
    <w:rsid w:val="00786E2B"/>
    <w:rsid w:val="007926B9"/>
    <w:rsid w:val="007A0BBB"/>
    <w:rsid w:val="007A3A32"/>
    <w:rsid w:val="007A49D2"/>
    <w:rsid w:val="007A79D4"/>
    <w:rsid w:val="007B2A90"/>
    <w:rsid w:val="007B5F01"/>
    <w:rsid w:val="007C0195"/>
    <w:rsid w:val="007C2FBA"/>
    <w:rsid w:val="007D578C"/>
    <w:rsid w:val="007F2C80"/>
    <w:rsid w:val="00801BFA"/>
    <w:rsid w:val="00804144"/>
    <w:rsid w:val="00821A09"/>
    <w:rsid w:val="00830531"/>
    <w:rsid w:val="00832893"/>
    <w:rsid w:val="00836850"/>
    <w:rsid w:val="00843EE0"/>
    <w:rsid w:val="00845941"/>
    <w:rsid w:val="0085371A"/>
    <w:rsid w:val="00866192"/>
    <w:rsid w:val="00874468"/>
    <w:rsid w:val="0088182B"/>
    <w:rsid w:val="00890C8D"/>
    <w:rsid w:val="00891CD3"/>
    <w:rsid w:val="008949AF"/>
    <w:rsid w:val="008A07AF"/>
    <w:rsid w:val="008A5B17"/>
    <w:rsid w:val="008B219D"/>
    <w:rsid w:val="008B42D6"/>
    <w:rsid w:val="008B530F"/>
    <w:rsid w:val="008B5DFA"/>
    <w:rsid w:val="008D2F7C"/>
    <w:rsid w:val="008D6744"/>
    <w:rsid w:val="008E0AB0"/>
    <w:rsid w:val="008F205E"/>
    <w:rsid w:val="008F73AA"/>
    <w:rsid w:val="00901958"/>
    <w:rsid w:val="00931954"/>
    <w:rsid w:val="00934621"/>
    <w:rsid w:val="009454A0"/>
    <w:rsid w:val="00963581"/>
    <w:rsid w:val="0097083B"/>
    <w:rsid w:val="00976FD1"/>
    <w:rsid w:val="00977892"/>
    <w:rsid w:val="009A55C7"/>
    <w:rsid w:val="009C389A"/>
    <w:rsid w:val="009C58DC"/>
    <w:rsid w:val="009E1DAB"/>
    <w:rsid w:val="009F1FFD"/>
    <w:rsid w:val="009F4B98"/>
    <w:rsid w:val="009F65B4"/>
    <w:rsid w:val="00A227FC"/>
    <w:rsid w:val="00A22F7A"/>
    <w:rsid w:val="00A30045"/>
    <w:rsid w:val="00A36944"/>
    <w:rsid w:val="00A52E70"/>
    <w:rsid w:val="00A733B2"/>
    <w:rsid w:val="00A75FFD"/>
    <w:rsid w:val="00A81890"/>
    <w:rsid w:val="00A92261"/>
    <w:rsid w:val="00AB114F"/>
    <w:rsid w:val="00AB3EDB"/>
    <w:rsid w:val="00AD0CF7"/>
    <w:rsid w:val="00AD3C99"/>
    <w:rsid w:val="00AE584B"/>
    <w:rsid w:val="00AF13FB"/>
    <w:rsid w:val="00AF1CCE"/>
    <w:rsid w:val="00B32D01"/>
    <w:rsid w:val="00B736F8"/>
    <w:rsid w:val="00B807BB"/>
    <w:rsid w:val="00B84DE3"/>
    <w:rsid w:val="00B91DAB"/>
    <w:rsid w:val="00BA41DE"/>
    <w:rsid w:val="00BC3495"/>
    <w:rsid w:val="00BC58DF"/>
    <w:rsid w:val="00BC663D"/>
    <w:rsid w:val="00BC6778"/>
    <w:rsid w:val="00BD73CC"/>
    <w:rsid w:val="00BE14C5"/>
    <w:rsid w:val="00BF799E"/>
    <w:rsid w:val="00C01E6B"/>
    <w:rsid w:val="00C10D2C"/>
    <w:rsid w:val="00C23BA2"/>
    <w:rsid w:val="00C279CB"/>
    <w:rsid w:val="00C4097A"/>
    <w:rsid w:val="00C46483"/>
    <w:rsid w:val="00C525FB"/>
    <w:rsid w:val="00C567E2"/>
    <w:rsid w:val="00C61C9C"/>
    <w:rsid w:val="00C62115"/>
    <w:rsid w:val="00C649ED"/>
    <w:rsid w:val="00C83A38"/>
    <w:rsid w:val="00C85DEA"/>
    <w:rsid w:val="00C92DDD"/>
    <w:rsid w:val="00C940AE"/>
    <w:rsid w:val="00CA3306"/>
    <w:rsid w:val="00CB328F"/>
    <w:rsid w:val="00CD192B"/>
    <w:rsid w:val="00CD25D9"/>
    <w:rsid w:val="00CE05F4"/>
    <w:rsid w:val="00CE46B1"/>
    <w:rsid w:val="00CE4A59"/>
    <w:rsid w:val="00CF5E58"/>
    <w:rsid w:val="00D032CD"/>
    <w:rsid w:val="00D05CD4"/>
    <w:rsid w:val="00D12E10"/>
    <w:rsid w:val="00D23621"/>
    <w:rsid w:val="00D30224"/>
    <w:rsid w:val="00D33BA1"/>
    <w:rsid w:val="00D44AB3"/>
    <w:rsid w:val="00D46829"/>
    <w:rsid w:val="00D52961"/>
    <w:rsid w:val="00D85E50"/>
    <w:rsid w:val="00D9440D"/>
    <w:rsid w:val="00D97E7B"/>
    <w:rsid w:val="00DA0A76"/>
    <w:rsid w:val="00DC37E4"/>
    <w:rsid w:val="00DD30C4"/>
    <w:rsid w:val="00DE08D1"/>
    <w:rsid w:val="00DE3735"/>
    <w:rsid w:val="00DF3680"/>
    <w:rsid w:val="00E00CAE"/>
    <w:rsid w:val="00E1742E"/>
    <w:rsid w:val="00E36DD4"/>
    <w:rsid w:val="00E45F0D"/>
    <w:rsid w:val="00E74153"/>
    <w:rsid w:val="00E82067"/>
    <w:rsid w:val="00E84106"/>
    <w:rsid w:val="00E90943"/>
    <w:rsid w:val="00E91F25"/>
    <w:rsid w:val="00EA31DA"/>
    <w:rsid w:val="00EB0A8D"/>
    <w:rsid w:val="00EB4FD0"/>
    <w:rsid w:val="00EC7B4A"/>
    <w:rsid w:val="00ED2EEA"/>
    <w:rsid w:val="00EE587B"/>
    <w:rsid w:val="00EF0658"/>
    <w:rsid w:val="00F01840"/>
    <w:rsid w:val="00F0687A"/>
    <w:rsid w:val="00F23CC8"/>
    <w:rsid w:val="00F26E64"/>
    <w:rsid w:val="00F30282"/>
    <w:rsid w:val="00F30E14"/>
    <w:rsid w:val="00F3236E"/>
    <w:rsid w:val="00F337C5"/>
    <w:rsid w:val="00F44A18"/>
    <w:rsid w:val="00F6181B"/>
    <w:rsid w:val="00F80D6D"/>
    <w:rsid w:val="00F848C7"/>
    <w:rsid w:val="00F910CA"/>
    <w:rsid w:val="00FA153F"/>
    <w:rsid w:val="00FA1EB8"/>
    <w:rsid w:val="00FA2A66"/>
    <w:rsid w:val="00FA37CF"/>
    <w:rsid w:val="00FA3CBB"/>
    <w:rsid w:val="00FB20DF"/>
    <w:rsid w:val="00FB5401"/>
    <w:rsid w:val="00FB6D12"/>
    <w:rsid w:val="00FE568E"/>
    <w:rsid w:val="00FF005F"/>
    <w:rsid w:val="00FF0D35"/>
    <w:rsid w:val="02F62C17"/>
    <w:rsid w:val="0301F742"/>
    <w:rsid w:val="032E8AF1"/>
    <w:rsid w:val="0389B61E"/>
    <w:rsid w:val="04B3C2C4"/>
    <w:rsid w:val="0505BACF"/>
    <w:rsid w:val="0767EB9E"/>
    <w:rsid w:val="07C56164"/>
    <w:rsid w:val="09370E58"/>
    <w:rsid w:val="0B143CAE"/>
    <w:rsid w:val="0C1D3E51"/>
    <w:rsid w:val="0C6301A4"/>
    <w:rsid w:val="0DFA0E38"/>
    <w:rsid w:val="0EC6C552"/>
    <w:rsid w:val="0F84E0E5"/>
    <w:rsid w:val="12678A64"/>
    <w:rsid w:val="13447C03"/>
    <w:rsid w:val="14A45CE0"/>
    <w:rsid w:val="150F36ED"/>
    <w:rsid w:val="17197A9B"/>
    <w:rsid w:val="17F29DE4"/>
    <w:rsid w:val="18F15928"/>
    <w:rsid w:val="19EDD078"/>
    <w:rsid w:val="19EEA2E8"/>
    <w:rsid w:val="1A3A6DC9"/>
    <w:rsid w:val="1B02DAF5"/>
    <w:rsid w:val="1CBD05DD"/>
    <w:rsid w:val="1D323E22"/>
    <w:rsid w:val="1E8B8F47"/>
    <w:rsid w:val="1EFB4E6D"/>
    <w:rsid w:val="1FB2AFA0"/>
    <w:rsid w:val="1FED6A53"/>
    <w:rsid w:val="217EE21A"/>
    <w:rsid w:val="2374CA25"/>
    <w:rsid w:val="242A21AB"/>
    <w:rsid w:val="253F57F5"/>
    <w:rsid w:val="25A4BCA4"/>
    <w:rsid w:val="25ABAD10"/>
    <w:rsid w:val="2A199822"/>
    <w:rsid w:val="2CFD17A5"/>
    <w:rsid w:val="2D773FA9"/>
    <w:rsid w:val="2F20BFB1"/>
    <w:rsid w:val="3113D555"/>
    <w:rsid w:val="33BFDAB6"/>
    <w:rsid w:val="3848E366"/>
    <w:rsid w:val="38938B44"/>
    <w:rsid w:val="38AA678C"/>
    <w:rsid w:val="397FE2B6"/>
    <w:rsid w:val="3A0DBC97"/>
    <w:rsid w:val="3A408DFF"/>
    <w:rsid w:val="3DE4B290"/>
    <w:rsid w:val="3ED1B2D0"/>
    <w:rsid w:val="3F166F91"/>
    <w:rsid w:val="3F339305"/>
    <w:rsid w:val="3FA62CDC"/>
    <w:rsid w:val="4201AE26"/>
    <w:rsid w:val="4256043B"/>
    <w:rsid w:val="4866A5C5"/>
    <w:rsid w:val="486B5BEA"/>
    <w:rsid w:val="49961832"/>
    <w:rsid w:val="4CCBE22F"/>
    <w:rsid w:val="4D11DE13"/>
    <w:rsid w:val="4DC6AC23"/>
    <w:rsid w:val="4F48FD74"/>
    <w:rsid w:val="509C41D9"/>
    <w:rsid w:val="520F4DED"/>
    <w:rsid w:val="53363131"/>
    <w:rsid w:val="54CE9078"/>
    <w:rsid w:val="5506A7D4"/>
    <w:rsid w:val="56A4330A"/>
    <w:rsid w:val="572E33EC"/>
    <w:rsid w:val="57CBC328"/>
    <w:rsid w:val="57DD3F9E"/>
    <w:rsid w:val="5905FA76"/>
    <w:rsid w:val="593BDF3F"/>
    <w:rsid w:val="595D2D73"/>
    <w:rsid w:val="5BAA60E9"/>
    <w:rsid w:val="5E108AB6"/>
    <w:rsid w:val="5EDAA838"/>
    <w:rsid w:val="5FAC59C8"/>
    <w:rsid w:val="6055147A"/>
    <w:rsid w:val="63CEDB32"/>
    <w:rsid w:val="658FDCF1"/>
    <w:rsid w:val="66B1020D"/>
    <w:rsid w:val="682C181B"/>
    <w:rsid w:val="69B2F92D"/>
    <w:rsid w:val="69ECD58C"/>
    <w:rsid w:val="6B37B2F0"/>
    <w:rsid w:val="6B64D7F3"/>
    <w:rsid w:val="6B6EAF83"/>
    <w:rsid w:val="6C2161F1"/>
    <w:rsid w:val="6CF53A30"/>
    <w:rsid w:val="6D5F3C21"/>
    <w:rsid w:val="6DAC3123"/>
    <w:rsid w:val="6E0E4BB3"/>
    <w:rsid w:val="6F2CCABE"/>
    <w:rsid w:val="70A5893D"/>
    <w:rsid w:val="718524DA"/>
    <w:rsid w:val="7543538C"/>
    <w:rsid w:val="75436B46"/>
    <w:rsid w:val="76314CC1"/>
    <w:rsid w:val="769D3D8E"/>
    <w:rsid w:val="76CB25AF"/>
    <w:rsid w:val="76FE632C"/>
    <w:rsid w:val="7813475E"/>
    <w:rsid w:val="78313A30"/>
    <w:rsid w:val="79A9F694"/>
    <w:rsid w:val="7C14DE1E"/>
    <w:rsid w:val="7D04E860"/>
    <w:rsid w:val="7D36963C"/>
    <w:rsid w:val="7F211B1A"/>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901"/>
  <w15:docId w15:val="{65941CC2-1300-4541-9703-FAA94084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6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890"/>
    <w:rPr>
      <w:color w:val="0000FF" w:themeColor="hyperlink"/>
      <w:u w:val="single"/>
    </w:rPr>
  </w:style>
  <w:style w:type="paragraph" w:customStyle="1" w:styleId="Abstract-Title">
    <w:name w:val="Abstract - Title"/>
    <w:basedOn w:val="Normal"/>
    <w:qFormat/>
    <w:rsid w:val="00A81890"/>
    <w:pPr>
      <w:jc w:val="center"/>
    </w:pPr>
    <w:rPr>
      <w:rFonts w:ascii="Helvetica" w:hAnsi="Helvetica"/>
      <w:b/>
      <w:sz w:val="28"/>
    </w:rPr>
  </w:style>
  <w:style w:type="paragraph" w:styleId="NormalWeb">
    <w:name w:val="Normal (Web)"/>
    <w:basedOn w:val="Normal"/>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Normal"/>
    <w:qFormat/>
    <w:rsid w:val="00AF13FB"/>
    <w:pPr>
      <w:spacing w:line="240" w:lineRule="exact"/>
      <w:jc w:val="center"/>
    </w:pPr>
    <w:rPr>
      <w:rFonts w:ascii="Times" w:hAnsi="Times"/>
      <w:sz w:val="20"/>
    </w:rPr>
  </w:style>
  <w:style w:type="paragraph" w:customStyle="1" w:styleId="Abstract-Section">
    <w:name w:val="Abstract - Section"/>
    <w:basedOn w:val="NormalWeb"/>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NormalWeb"/>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character" w:styleId="UnresolvedMention">
    <w:name w:val="Unresolved Mention"/>
    <w:basedOn w:val="DefaultParagraphFont"/>
    <w:uiPriority w:val="99"/>
    <w:semiHidden/>
    <w:unhideWhenUsed/>
    <w:rsid w:val="00832893"/>
    <w:rPr>
      <w:color w:val="605E5C"/>
      <w:shd w:val="clear" w:color="auto" w:fill="E1DFDD"/>
    </w:rPr>
  </w:style>
  <w:style w:type="paragraph" w:styleId="Caption">
    <w:name w:val="caption"/>
    <w:basedOn w:val="Normal"/>
    <w:next w:val="Normal"/>
    <w:unhideWhenUsed/>
    <w:rsid w:val="003643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1518232918">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ampe@cse.unl.edu" TargetMode="External"/><Relationship Id="rId13" Type="http://schemas.openxmlformats.org/officeDocument/2006/relationships/hyperlink" Target="https://d.docs.live.net/diseases.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thanmichaelcarpe@gmail.com" TargetMode="External"/><Relationship Id="rId12" Type="http://schemas.openxmlformats.org/officeDocument/2006/relationships/hyperlink" Target="https://d.docs.live.net/parents.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mailto:Jasmineboy2@gmail.com" TargetMode="External"/><Relationship Id="rId11" Type="http://schemas.openxmlformats.org/officeDocument/2006/relationships/hyperlink" Target="https://d.docs.live.net/persons.csv" TargetMode="External"/><Relationship Id="rId5" Type="http://schemas.openxmlformats.org/officeDocument/2006/relationships/hyperlink" Target="mailto:taher139010@stemegypt.edu.eg" TargetMode="Externa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middle@cse.unl.edu" TargetMode="External"/><Relationship Id="rId14" Type="http://schemas.openxmlformats.org/officeDocument/2006/relationships/hyperlink" Target="https://d.docs.live.net/has_disease.c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fyu\Desktop\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abstract-template.dotx</Template>
  <TotalTime>0</TotalTime>
  <Pages>4</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hfyu</dc:creator>
  <cp:keywords/>
  <dc:description/>
  <cp:lastModifiedBy>Taher Ahmed</cp:lastModifiedBy>
  <cp:revision>2</cp:revision>
  <dcterms:created xsi:type="dcterms:W3CDTF">2018-12-08T00:43:00Z</dcterms:created>
  <dcterms:modified xsi:type="dcterms:W3CDTF">2018-12-08T00:43:00Z</dcterms:modified>
</cp:coreProperties>
</file>